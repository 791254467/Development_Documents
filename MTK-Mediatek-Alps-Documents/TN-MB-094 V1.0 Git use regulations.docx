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F28" w:rsidRDefault="00145F28">
      <w:pPr>
        <w:rPr>
          <w:sz w:val="24"/>
        </w:rPr>
      </w:pPr>
    </w:p>
    <w:p w:rsidR="00145F28" w:rsidRDefault="00817FAE">
      <w:pPr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3858895</wp:posOffset>
            </wp:positionH>
            <wp:positionV relativeFrom="paragraph">
              <wp:posOffset>50165</wp:posOffset>
            </wp:positionV>
            <wp:extent cx="2124075" cy="391795"/>
            <wp:effectExtent l="19050" t="0" r="9525" b="0"/>
            <wp:wrapNone/>
            <wp:docPr id="2" name="图片 2" descr="TINNO（LOGO）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NNO（LOGO）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91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45F28" w:rsidRDefault="00145F28">
      <w:pPr>
        <w:rPr>
          <w:sz w:val="24"/>
        </w:rPr>
      </w:pPr>
    </w:p>
    <w:p w:rsidR="00145F28" w:rsidRDefault="00145F28">
      <w:pPr>
        <w:rPr>
          <w:sz w:val="24"/>
        </w:rPr>
      </w:pPr>
    </w:p>
    <w:p w:rsidR="00145F28" w:rsidRDefault="00081F41">
      <w:pPr>
        <w:rPr>
          <w:sz w:val="24"/>
        </w:rPr>
      </w:pPr>
      <w:r>
        <w:rPr>
          <w:noProof/>
          <w:sz w:val="2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left:0;text-align:left;margin-left:18pt;margin-top:0;width:450.1pt;height:26.25pt;z-index:251657216" fillcolor="black">
            <v:shadow color="#868686"/>
            <v:textpath style="font-family:&quot;宋体&quot;;v-text-kern:t" trim="t" fitpath="t" string="深圳天珑移动技术股份有限公司"/>
          </v:shape>
        </w:pict>
      </w:r>
    </w:p>
    <w:p w:rsidR="00145F28" w:rsidRDefault="00145F28">
      <w:pPr>
        <w:rPr>
          <w:sz w:val="24"/>
        </w:rPr>
      </w:pPr>
    </w:p>
    <w:p w:rsidR="00145F28" w:rsidRDefault="00145F28">
      <w:pPr>
        <w:rPr>
          <w:sz w:val="24"/>
        </w:rPr>
      </w:pPr>
    </w:p>
    <w:p w:rsidR="00145F28" w:rsidRPr="005D2F4E" w:rsidRDefault="001C2D2C" w:rsidP="00145F28">
      <w:pPr>
        <w:snapToGrid w:val="0"/>
        <w:spacing w:line="480" w:lineRule="exact"/>
        <w:ind w:rightChars="17" w:right="36"/>
        <w:jc w:val="right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管理规定</w:t>
      </w:r>
    </w:p>
    <w:p w:rsidR="00145F28" w:rsidRDefault="00081F41" w:rsidP="00145F28">
      <w:pPr>
        <w:ind w:firstLine="5580"/>
      </w:pPr>
      <w:r w:rsidRPr="00081F41">
        <w:rPr>
          <w:rFonts w:ascii="黑体"/>
          <w:sz w:val="28"/>
        </w:rPr>
        <w:pict>
          <v:line id="_x0000_s1028" style="position:absolute;left:0;text-align:left;flip:y;z-index:251658240" from="15.35pt,4.8pt" to="473.25pt,5.1pt" strokecolor="red" strokeweight="2pt">
            <w10:wrap anchorx="page"/>
          </v:line>
        </w:pict>
      </w:r>
    </w:p>
    <w:p w:rsidR="00145F28" w:rsidRDefault="00145F28" w:rsidP="00145F28"/>
    <w:p w:rsidR="00145F28" w:rsidRDefault="00145F28" w:rsidP="00145F28"/>
    <w:p w:rsidR="00145F28" w:rsidRDefault="00145F28" w:rsidP="00145F28"/>
    <w:p w:rsidR="00145F28" w:rsidRDefault="00145F28" w:rsidP="00145F28"/>
    <w:p w:rsidR="00145F28" w:rsidRDefault="00145F28" w:rsidP="00145F28"/>
    <w:p w:rsidR="00145F28" w:rsidRDefault="00145F28" w:rsidP="00145F28"/>
    <w:p w:rsidR="00145F28" w:rsidRDefault="00145F28" w:rsidP="00145F28"/>
    <w:p w:rsidR="00145F28" w:rsidRPr="00111FB3" w:rsidRDefault="00145F28" w:rsidP="00145F28"/>
    <w:p w:rsidR="00145F28" w:rsidRDefault="00145F28" w:rsidP="00145F28"/>
    <w:p w:rsidR="00145F28" w:rsidRDefault="00145F28" w:rsidP="00145F28"/>
    <w:p w:rsidR="00145F28" w:rsidRDefault="00145F28" w:rsidP="00145F28"/>
    <w:p w:rsidR="00145F28" w:rsidRDefault="00145F28" w:rsidP="00145F28"/>
    <w:p w:rsidR="00145F28" w:rsidRPr="000413FA" w:rsidRDefault="00C30A15" w:rsidP="00442CC6">
      <w:pPr>
        <w:ind w:firstLineChars="49" w:firstLine="413"/>
        <w:jc w:val="center"/>
        <w:rPr>
          <w:rFonts w:asciiTheme="majorEastAsia" w:eastAsiaTheme="majorEastAsia" w:hAnsiTheme="majorEastAsia"/>
          <w:b/>
          <w:sz w:val="84"/>
          <w:szCs w:val="84"/>
        </w:rPr>
      </w:pPr>
      <w:r w:rsidRPr="000413FA">
        <w:rPr>
          <w:rFonts w:asciiTheme="majorEastAsia" w:eastAsiaTheme="majorEastAsia" w:hAnsiTheme="majorEastAsia" w:hint="eastAsia"/>
          <w:b/>
          <w:sz w:val="84"/>
          <w:szCs w:val="84"/>
        </w:rPr>
        <w:t>Git使用</w:t>
      </w:r>
      <w:r w:rsidR="00835D81" w:rsidRPr="000413FA">
        <w:rPr>
          <w:rFonts w:asciiTheme="majorEastAsia" w:eastAsiaTheme="majorEastAsia" w:hAnsiTheme="majorEastAsia" w:hint="eastAsia"/>
          <w:b/>
          <w:sz w:val="84"/>
          <w:szCs w:val="84"/>
        </w:rPr>
        <w:t>管理规定</w:t>
      </w:r>
    </w:p>
    <w:p w:rsidR="000413FA" w:rsidRDefault="000413FA" w:rsidP="000413FA">
      <w:pPr>
        <w:ind w:leftChars="173" w:left="363" w:firstLineChars="10" w:firstLine="21"/>
        <w:jc w:val="center"/>
        <w:rPr>
          <w:rFonts w:asciiTheme="minorEastAsia" w:eastAsiaTheme="minorEastAsia" w:hAnsiTheme="minorEastAsia" w:hint="eastAsia"/>
          <w:szCs w:val="21"/>
        </w:rPr>
      </w:pPr>
    </w:p>
    <w:p w:rsidR="00145F28" w:rsidRPr="000413FA" w:rsidRDefault="00145F28" w:rsidP="000413FA">
      <w:pPr>
        <w:ind w:leftChars="173" w:left="363" w:firstLineChars="10" w:firstLine="21"/>
        <w:jc w:val="center"/>
        <w:rPr>
          <w:rFonts w:asciiTheme="minorEastAsia" w:eastAsiaTheme="minorEastAsia" w:hAnsiTheme="minorEastAsia"/>
          <w:szCs w:val="21"/>
        </w:rPr>
      </w:pPr>
      <w:r w:rsidRPr="000413FA">
        <w:rPr>
          <w:rFonts w:asciiTheme="minorEastAsia" w:eastAsiaTheme="minorEastAsia" w:hAnsiTheme="minorEastAsia" w:hint="eastAsia"/>
          <w:szCs w:val="21"/>
        </w:rPr>
        <w:t xml:space="preserve">版本  </w:t>
      </w:r>
      <w:r w:rsidR="00041888" w:rsidRPr="000413FA">
        <w:rPr>
          <w:rFonts w:asciiTheme="minorEastAsia" w:eastAsiaTheme="minorEastAsia" w:hAnsiTheme="minorEastAsia" w:hint="eastAsia"/>
          <w:szCs w:val="21"/>
        </w:rPr>
        <w:t>V</w:t>
      </w:r>
      <w:r w:rsidRPr="000413FA">
        <w:rPr>
          <w:rFonts w:asciiTheme="minorEastAsia" w:eastAsiaTheme="minorEastAsia" w:hAnsiTheme="minorEastAsia" w:hint="eastAsia"/>
          <w:szCs w:val="21"/>
        </w:rPr>
        <w:t>1.0</w:t>
      </w:r>
    </w:p>
    <w:p w:rsidR="00145F28" w:rsidRDefault="00145F28" w:rsidP="00145F28">
      <w:pPr>
        <w:jc w:val="left"/>
        <w:rPr>
          <w:rFonts w:ascii="黑体" w:eastAsia="黑体"/>
          <w:sz w:val="28"/>
        </w:rPr>
      </w:pPr>
    </w:p>
    <w:p w:rsidR="00145F28" w:rsidRDefault="00145F28" w:rsidP="00145F28">
      <w:pPr>
        <w:jc w:val="left"/>
        <w:rPr>
          <w:rFonts w:ascii="黑体" w:eastAsia="黑体"/>
          <w:sz w:val="28"/>
        </w:rPr>
      </w:pPr>
    </w:p>
    <w:p w:rsidR="00145F28" w:rsidRPr="00145F28" w:rsidRDefault="00145F28" w:rsidP="00145F28">
      <w:pPr>
        <w:jc w:val="left"/>
        <w:rPr>
          <w:rFonts w:ascii="黑体" w:eastAsia="黑体"/>
          <w:sz w:val="28"/>
        </w:rPr>
      </w:pPr>
    </w:p>
    <w:p w:rsidR="00145F28" w:rsidRDefault="00145F28" w:rsidP="00145F28">
      <w:pPr>
        <w:jc w:val="left"/>
        <w:rPr>
          <w:rFonts w:ascii="黑体" w:eastAsia="黑体"/>
          <w:sz w:val="28"/>
        </w:rPr>
      </w:pPr>
    </w:p>
    <w:p w:rsidR="00145F28" w:rsidRPr="00041888" w:rsidRDefault="00145F28" w:rsidP="00145F28">
      <w:pPr>
        <w:jc w:val="left"/>
        <w:rPr>
          <w:rFonts w:ascii="黑体" w:eastAsia="黑体"/>
          <w:sz w:val="28"/>
        </w:rPr>
      </w:pPr>
    </w:p>
    <w:p w:rsidR="00145F28" w:rsidRDefault="00145F28" w:rsidP="00145F28">
      <w:pPr>
        <w:jc w:val="left"/>
        <w:rPr>
          <w:rFonts w:ascii="黑体" w:eastAsia="黑体"/>
          <w:sz w:val="28"/>
        </w:rPr>
      </w:pPr>
    </w:p>
    <w:p w:rsidR="006A0404" w:rsidRDefault="006A0404" w:rsidP="00145F28">
      <w:pPr>
        <w:jc w:val="left"/>
        <w:rPr>
          <w:rFonts w:ascii="黑体" w:eastAsia="黑体"/>
          <w:sz w:val="28"/>
        </w:rPr>
      </w:pPr>
    </w:p>
    <w:p w:rsidR="006A0404" w:rsidRDefault="006A0404" w:rsidP="00145F28">
      <w:pPr>
        <w:jc w:val="left"/>
        <w:rPr>
          <w:rFonts w:ascii="黑体" w:eastAsia="黑体"/>
          <w:sz w:val="28"/>
        </w:rPr>
      </w:pPr>
    </w:p>
    <w:p w:rsidR="00145F28" w:rsidRPr="000413FA" w:rsidRDefault="00104925" w:rsidP="00FF1D85">
      <w:pPr>
        <w:ind w:leftChars="153" w:left="321" w:firstLineChars="66" w:firstLine="158"/>
        <w:jc w:val="left"/>
        <w:rPr>
          <w:rFonts w:ascii="宋体" w:hAnsi="宋体"/>
          <w:sz w:val="24"/>
        </w:rPr>
      </w:pPr>
      <w:r w:rsidRPr="000413FA">
        <w:rPr>
          <w:rFonts w:ascii="宋体" w:hAnsi="宋体" w:hint="eastAsia"/>
          <w:sz w:val="24"/>
        </w:rPr>
        <w:t>201</w:t>
      </w:r>
      <w:r w:rsidR="00C30A15" w:rsidRPr="000413FA">
        <w:rPr>
          <w:rFonts w:ascii="宋体" w:hAnsi="宋体" w:hint="eastAsia"/>
          <w:sz w:val="24"/>
        </w:rPr>
        <w:t>2</w:t>
      </w:r>
      <w:r w:rsidR="00145F28" w:rsidRPr="000413FA">
        <w:rPr>
          <w:rFonts w:ascii="宋体" w:hAnsi="宋体" w:hint="eastAsia"/>
          <w:sz w:val="24"/>
        </w:rPr>
        <w:t>年</w:t>
      </w:r>
      <w:r w:rsidR="00C30A15" w:rsidRPr="000413FA">
        <w:rPr>
          <w:rFonts w:ascii="宋体" w:hAnsi="宋体" w:hint="eastAsia"/>
          <w:sz w:val="24"/>
        </w:rPr>
        <w:t>07</w:t>
      </w:r>
      <w:r w:rsidR="00145F28" w:rsidRPr="000413FA">
        <w:rPr>
          <w:rFonts w:ascii="宋体" w:hAnsi="宋体" w:hint="eastAsia"/>
          <w:sz w:val="24"/>
        </w:rPr>
        <w:t>月</w:t>
      </w:r>
      <w:r w:rsidR="00C30A15" w:rsidRPr="000413FA">
        <w:rPr>
          <w:rFonts w:ascii="宋体" w:hAnsi="宋体" w:hint="eastAsia"/>
          <w:sz w:val="24"/>
        </w:rPr>
        <w:t>10</w:t>
      </w:r>
      <w:r w:rsidR="00145F28" w:rsidRPr="000413FA">
        <w:rPr>
          <w:rFonts w:ascii="宋体" w:hAnsi="宋体" w:hint="eastAsia"/>
          <w:sz w:val="24"/>
        </w:rPr>
        <w:t>日批准发布</w:t>
      </w:r>
      <w:r w:rsidR="00145F28" w:rsidRPr="000413FA">
        <w:rPr>
          <w:rFonts w:ascii="宋体" w:hAnsi="宋体"/>
          <w:sz w:val="24"/>
        </w:rPr>
        <w:t xml:space="preserve">  </w:t>
      </w:r>
      <w:r w:rsidR="00145F28" w:rsidRPr="000413FA">
        <w:rPr>
          <w:rFonts w:ascii="宋体" w:hAnsi="宋体" w:hint="eastAsia"/>
          <w:sz w:val="24"/>
        </w:rPr>
        <w:t xml:space="preserve">        </w:t>
      </w:r>
      <w:r w:rsidR="00145F28" w:rsidRPr="000413FA">
        <w:rPr>
          <w:rFonts w:ascii="宋体" w:hAnsi="宋体"/>
          <w:sz w:val="24"/>
        </w:rPr>
        <w:t xml:space="preserve">  </w:t>
      </w:r>
      <w:r w:rsidR="000413FA">
        <w:rPr>
          <w:rFonts w:ascii="宋体" w:hAnsi="宋体" w:hint="eastAsia"/>
          <w:sz w:val="24"/>
        </w:rPr>
        <w:t xml:space="preserve"> </w:t>
      </w:r>
      <w:r w:rsidR="00145F28" w:rsidRPr="000413FA">
        <w:rPr>
          <w:rFonts w:ascii="宋体" w:hAnsi="宋体"/>
          <w:sz w:val="24"/>
        </w:rPr>
        <w:t xml:space="preserve">   </w:t>
      </w:r>
      <w:r w:rsidR="00145F28" w:rsidRPr="000413FA">
        <w:rPr>
          <w:rFonts w:ascii="宋体" w:hAnsi="宋体" w:hint="eastAsia"/>
          <w:sz w:val="24"/>
        </w:rPr>
        <w:t xml:space="preserve">  </w:t>
      </w:r>
      <w:r w:rsidRPr="000413FA">
        <w:rPr>
          <w:rFonts w:ascii="宋体" w:hAnsi="宋体" w:hint="eastAsia"/>
          <w:sz w:val="24"/>
        </w:rPr>
        <w:t>201</w:t>
      </w:r>
      <w:r w:rsidR="00C30A15" w:rsidRPr="000413FA">
        <w:rPr>
          <w:rFonts w:ascii="宋体" w:hAnsi="宋体" w:hint="eastAsia"/>
          <w:sz w:val="24"/>
        </w:rPr>
        <w:t>2</w:t>
      </w:r>
      <w:r w:rsidRPr="000413FA">
        <w:rPr>
          <w:rFonts w:ascii="宋体" w:hAnsi="宋体" w:hint="eastAsia"/>
          <w:sz w:val="24"/>
        </w:rPr>
        <w:t>年</w:t>
      </w:r>
      <w:r w:rsidR="00C30A15" w:rsidRPr="000413FA">
        <w:rPr>
          <w:rFonts w:ascii="宋体" w:hAnsi="宋体" w:hint="eastAsia"/>
          <w:sz w:val="24"/>
        </w:rPr>
        <w:t>07</w:t>
      </w:r>
      <w:r w:rsidRPr="000413FA">
        <w:rPr>
          <w:rFonts w:ascii="宋体" w:hAnsi="宋体" w:hint="eastAsia"/>
          <w:sz w:val="24"/>
        </w:rPr>
        <w:t>月</w:t>
      </w:r>
      <w:r w:rsidR="00C30A15" w:rsidRPr="000413FA">
        <w:rPr>
          <w:rFonts w:ascii="宋体" w:hAnsi="宋体" w:hint="eastAsia"/>
          <w:sz w:val="24"/>
        </w:rPr>
        <w:t>17</w:t>
      </w:r>
      <w:r w:rsidRPr="000413FA">
        <w:rPr>
          <w:rFonts w:ascii="宋体" w:hAnsi="宋体" w:hint="eastAsia"/>
          <w:sz w:val="24"/>
        </w:rPr>
        <w:t>日</w:t>
      </w:r>
      <w:r w:rsidR="00145F28" w:rsidRPr="000413FA">
        <w:rPr>
          <w:rFonts w:ascii="宋体" w:hAnsi="宋体" w:hint="eastAsia"/>
          <w:sz w:val="24"/>
        </w:rPr>
        <w:t>生效实施</w:t>
      </w:r>
    </w:p>
    <w:p w:rsidR="00145F28" w:rsidRDefault="00081F41" w:rsidP="00145F28">
      <w:r>
        <w:pict>
          <v:line id="_x0000_s1029" style="position:absolute;left:0;text-align:left;z-index:251659264" from="18pt,.75pt" to="474.9pt,.95pt">
            <w10:wrap anchorx="page"/>
          </v:line>
        </w:pict>
      </w:r>
      <w:r w:rsidR="00145F28">
        <w:rPr>
          <w:rFonts w:ascii="黑体" w:eastAsia="黑体" w:hint="eastAsia"/>
          <w:color w:val="000000"/>
          <w:kern w:val="0"/>
          <w:sz w:val="44"/>
          <w:szCs w:val="20"/>
        </w:rPr>
        <w:t xml:space="preserve">             </w:t>
      </w:r>
    </w:p>
    <w:p w:rsidR="00A32843" w:rsidRDefault="00A32843" w:rsidP="00807833">
      <w:pPr>
        <w:autoSpaceDE w:val="0"/>
        <w:autoSpaceDN w:val="0"/>
        <w:adjustRightInd w:val="0"/>
        <w:jc w:val="left"/>
        <w:rPr>
          <w:rFonts w:ascii="MSTT31b8f841bao100050S00" w:hAnsi="MSTT31b8f841bao100050S00" w:cs="MSTT31b8f841bao100050S00"/>
          <w:color w:val="000000"/>
          <w:kern w:val="0"/>
          <w:sz w:val="24"/>
        </w:rPr>
      </w:pPr>
      <w:bookmarkStart w:id="0" w:name="_标题1"/>
      <w:bookmarkEnd w:id="0"/>
    </w:p>
    <w:tbl>
      <w:tblPr>
        <w:tblW w:w="9463" w:type="dxa"/>
        <w:jc w:val="center"/>
        <w:tblBorders>
          <w:top w:val="single" w:sz="12" w:space="0" w:color="0000FF"/>
          <w:left w:val="single" w:sz="12" w:space="0" w:color="0000FF"/>
          <w:bottom w:val="single" w:sz="12" w:space="0" w:color="0000FF"/>
          <w:right w:val="single" w:sz="12" w:space="0" w:color="0000FF"/>
          <w:insideH w:val="single" w:sz="12" w:space="0" w:color="0000FF"/>
          <w:insideV w:val="single" w:sz="12" w:space="0" w:color="auto"/>
        </w:tblBorders>
        <w:tblLayout w:type="fixed"/>
        <w:tblLook w:val="01E0"/>
      </w:tblPr>
      <w:tblGrid>
        <w:gridCol w:w="574"/>
        <w:gridCol w:w="686"/>
        <w:gridCol w:w="1094"/>
        <w:gridCol w:w="3938"/>
        <w:gridCol w:w="1399"/>
        <w:gridCol w:w="901"/>
        <w:gridCol w:w="871"/>
      </w:tblGrid>
      <w:tr w:rsidR="00442CC6" w:rsidTr="00817FAE">
        <w:trPr>
          <w:trHeight w:val="89"/>
          <w:jc w:val="center"/>
        </w:trPr>
        <w:tc>
          <w:tcPr>
            <w:tcW w:w="57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442CC6" w:rsidRDefault="00442CC6" w:rsidP="00442CC6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686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442CC6" w:rsidRDefault="00442CC6" w:rsidP="00AC50E0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5032" w:type="dxa"/>
            <w:gridSpan w:val="2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442CC6" w:rsidRDefault="00442CC6" w:rsidP="00AC50E0">
            <w:pPr>
              <w:jc w:val="center"/>
            </w:pPr>
            <w:r>
              <w:rPr>
                <w:rFonts w:hint="eastAsia"/>
              </w:rPr>
              <w:t>内容</w:t>
            </w:r>
            <w:r w:rsidRPr="00561FB8">
              <w:rPr>
                <w:rFonts w:hint="eastAsia"/>
              </w:rPr>
              <w:t>修订</w:t>
            </w:r>
            <w:r>
              <w:rPr>
                <w:rFonts w:hint="eastAsia"/>
              </w:rPr>
              <w:t>要点</w:t>
            </w:r>
          </w:p>
        </w:tc>
        <w:tc>
          <w:tcPr>
            <w:tcW w:w="1399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17FAE" w:rsidRDefault="00442CC6" w:rsidP="00AC50E0">
            <w:pPr>
              <w:jc w:val="center"/>
            </w:pPr>
            <w:r>
              <w:rPr>
                <w:rFonts w:hint="eastAsia"/>
              </w:rPr>
              <w:t>制订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更改</w:t>
            </w:r>
          </w:p>
          <w:p w:rsidR="00442CC6" w:rsidRDefault="00442CC6" w:rsidP="00AC50E0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90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442CC6" w:rsidRDefault="00442CC6" w:rsidP="00AC50E0">
            <w:pPr>
              <w:jc w:val="center"/>
            </w:pPr>
            <w:r>
              <w:rPr>
                <w:rFonts w:hint="eastAsia"/>
              </w:rPr>
              <w:t>制订</w:t>
            </w:r>
            <w:r>
              <w:rPr>
                <w:rFonts w:hint="eastAsia"/>
              </w:rPr>
              <w:t>/</w:t>
            </w:r>
          </w:p>
          <w:p w:rsidR="00442CC6" w:rsidRDefault="00442CC6" w:rsidP="00AC50E0">
            <w:pPr>
              <w:jc w:val="center"/>
            </w:pPr>
            <w:r>
              <w:rPr>
                <w:rFonts w:hint="eastAsia"/>
              </w:rPr>
              <w:t>更改人</w:t>
            </w:r>
          </w:p>
        </w:tc>
        <w:tc>
          <w:tcPr>
            <w:tcW w:w="87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442CC6" w:rsidRDefault="00442CC6" w:rsidP="00AC50E0">
            <w:pPr>
              <w:jc w:val="center"/>
            </w:pPr>
            <w:r>
              <w:rPr>
                <w:rFonts w:hint="eastAsia"/>
              </w:rPr>
              <w:t>批准</w:t>
            </w:r>
          </w:p>
        </w:tc>
      </w:tr>
      <w:tr w:rsidR="00442CC6" w:rsidRPr="00AC50E0" w:rsidTr="00817FAE">
        <w:trPr>
          <w:trHeight w:val="89"/>
          <w:jc w:val="center"/>
        </w:trPr>
        <w:tc>
          <w:tcPr>
            <w:tcW w:w="57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442CC6" w:rsidRPr="00817FAE" w:rsidRDefault="00442CC6" w:rsidP="00AC50E0">
            <w:pPr>
              <w:snapToGrid w:val="0"/>
              <w:spacing w:line="44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17FAE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686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442CC6" w:rsidRPr="00817FAE" w:rsidRDefault="00442CC6" w:rsidP="00AC50E0">
            <w:pPr>
              <w:snapToGrid w:val="0"/>
              <w:spacing w:line="44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17FAE">
              <w:rPr>
                <w:rFonts w:asciiTheme="minorEastAsia" w:eastAsiaTheme="minorEastAsia" w:hAnsiTheme="minorEastAsia" w:hint="eastAsia"/>
                <w:szCs w:val="21"/>
              </w:rPr>
              <w:t>V1.0</w:t>
            </w:r>
          </w:p>
        </w:tc>
        <w:tc>
          <w:tcPr>
            <w:tcW w:w="5032" w:type="dxa"/>
            <w:gridSpan w:val="2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442CC6" w:rsidRPr="00817FAE" w:rsidRDefault="00A32843" w:rsidP="00AC50E0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817FAE">
              <w:rPr>
                <w:rFonts w:asciiTheme="minorEastAsia" w:eastAsiaTheme="minorEastAsia" w:hAnsiTheme="minorEastAsia" w:hint="eastAsia"/>
                <w:szCs w:val="21"/>
              </w:rPr>
              <w:t>初版发行</w:t>
            </w:r>
          </w:p>
        </w:tc>
        <w:tc>
          <w:tcPr>
            <w:tcW w:w="1399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442CC6" w:rsidRPr="00817FAE" w:rsidRDefault="00F72C44" w:rsidP="00C30A15">
            <w:pPr>
              <w:snapToGrid w:val="0"/>
              <w:spacing w:line="44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17FAE">
              <w:rPr>
                <w:rFonts w:asciiTheme="minorEastAsia" w:eastAsiaTheme="minorEastAsia" w:hAnsiTheme="minorEastAsia" w:hint="eastAsia"/>
                <w:szCs w:val="21"/>
              </w:rPr>
              <w:t>201</w:t>
            </w:r>
            <w:r w:rsidR="00C30A15"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="00104925" w:rsidRPr="00817FAE">
              <w:rPr>
                <w:rFonts w:asciiTheme="minorEastAsia" w:eastAsiaTheme="minorEastAsia" w:hAnsiTheme="minorEastAsia"/>
                <w:szCs w:val="21"/>
              </w:rPr>
              <w:t>/</w:t>
            </w:r>
            <w:r w:rsidR="00C30A15">
              <w:rPr>
                <w:rFonts w:asciiTheme="minorEastAsia" w:eastAsiaTheme="minorEastAsia" w:hAnsiTheme="minorEastAsia" w:hint="eastAsia"/>
                <w:szCs w:val="21"/>
              </w:rPr>
              <w:t>07</w:t>
            </w:r>
            <w:r w:rsidR="00104925" w:rsidRPr="00817FAE">
              <w:rPr>
                <w:rFonts w:asciiTheme="minorEastAsia" w:eastAsiaTheme="minorEastAsia" w:hAnsiTheme="minorEastAsia"/>
                <w:szCs w:val="21"/>
              </w:rPr>
              <w:t>/</w:t>
            </w:r>
            <w:r w:rsidR="00C30A15">
              <w:rPr>
                <w:rFonts w:asciiTheme="minorEastAsia" w:eastAsiaTheme="minorEastAsia" w:hAnsiTheme="minorEastAsia" w:hint="eastAsia"/>
                <w:szCs w:val="21"/>
              </w:rPr>
              <w:t>09</w:t>
            </w:r>
          </w:p>
        </w:tc>
        <w:tc>
          <w:tcPr>
            <w:tcW w:w="90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442CC6" w:rsidRPr="00817FAE" w:rsidRDefault="00C30A15" w:rsidP="00AC50E0">
            <w:pPr>
              <w:snapToGrid w:val="0"/>
              <w:spacing w:line="44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柳犀牛</w:t>
            </w:r>
          </w:p>
        </w:tc>
        <w:tc>
          <w:tcPr>
            <w:tcW w:w="87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442CC6" w:rsidRPr="00817FAE" w:rsidRDefault="00FC6196" w:rsidP="00AC50E0">
            <w:pPr>
              <w:snapToGrid w:val="0"/>
              <w:spacing w:line="44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许双俊</w:t>
            </w:r>
          </w:p>
        </w:tc>
      </w:tr>
      <w:tr w:rsidR="00442CC6" w:rsidRPr="00AC50E0" w:rsidTr="00817FAE">
        <w:trPr>
          <w:trHeight w:val="89"/>
          <w:jc w:val="center"/>
        </w:trPr>
        <w:tc>
          <w:tcPr>
            <w:tcW w:w="57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442CC6" w:rsidRPr="00AC50E0" w:rsidRDefault="00442CC6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442CC6" w:rsidRPr="00AC50E0" w:rsidRDefault="00442CC6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032" w:type="dxa"/>
            <w:gridSpan w:val="2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442CC6" w:rsidRPr="00AC50E0" w:rsidRDefault="00442CC6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442CC6" w:rsidRPr="00AC50E0" w:rsidRDefault="00442CC6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442CC6" w:rsidRPr="00AC50E0" w:rsidRDefault="00442CC6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442CC6" w:rsidRPr="00AC50E0" w:rsidRDefault="00442CC6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</w:tr>
      <w:tr w:rsidR="00442CC6" w:rsidRPr="00AC50E0" w:rsidTr="00817FAE">
        <w:trPr>
          <w:trHeight w:val="89"/>
          <w:jc w:val="center"/>
        </w:trPr>
        <w:tc>
          <w:tcPr>
            <w:tcW w:w="57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442CC6" w:rsidRPr="00AC50E0" w:rsidRDefault="00442CC6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442CC6" w:rsidRPr="00AC50E0" w:rsidRDefault="00442CC6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032" w:type="dxa"/>
            <w:gridSpan w:val="2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442CC6" w:rsidRPr="00AC50E0" w:rsidRDefault="00442CC6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442CC6" w:rsidRPr="00AC50E0" w:rsidRDefault="00442CC6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442CC6" w:rsidRPr="00AC50E0" w:rsidRDefault="00442CC6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442CC6" w:rsidRPr="00AC50E0" w:rsidRDefault="00442CC6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</w:tr>
      <w:tr w:rsidR="00442CC6" w:rsidRPr="00AC50E0" w:rsidTr="00817FAE">
        <w:trPr>
          <w:trHeight w:val="89"/>
          <w:jc w:val="center"/>
        </w:trPr>
        <w:tc>
          <w:tcPr>
            <w:tcW w:w="57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442CC6" w:rsidRPr="00AC50E0" w:rsidRDefault="00442CC6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442CC6" w:rsidRPr="00AC50E0" w:rsidRDefault="00442CC6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032" w:type="dxa"/>
            <w:gridSpan w:val="2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442CC6" w:rsidRPr="00AC50E0" w:rsidRDefault="00442CC6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442CC6" w:rsidRPr="00AC50E0" w:rsidRDefault="00442CC6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442CC6" w:rsidRPr="00AC50E0" w:rsidRDefault="00442CC6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442CC6" w:rsidRPr="00AC50E0" w:rsidRDefault="00442CC6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</w:tr>
      <w:tr w:rsidR="00442CC6" w:rsidRPr="00AC50E0" w:rsidTr="00817FAE">
        <w:trPr>
          <w:trHeight w:val="89"/>
          <w:jc w:val="center"/>
        </w:trPr>
        <w:tc>
          <w:tcPr>
            <w:tcW w:w="57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442CC6" w:rsidRPr="00AC50E0" w:rsidRDefault="00442CC6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442CC6" w:rsidRPr="00AC50E0" w:rsidRDefault="00442CC6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032" w:type="dxa"/>
            <w:gridSpan w:val="2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442CC6" w:rsidRPr="00AC50E0" w:rsidRDefault="00442CC6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442CC6" w:rsidRPr="00AC50E0" w:rsidRDefault="00442CC6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442CC6" w:rsidRPr="00AC50E0" w:rsidRDefault="00442CC6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442CC6" w:rsidRPr="00AC50E0" w:rsidRDefault="00442CC6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</w:tr>
      <w:tr w:rsidR="008D6DA5" w:rsidRPr="00AC50E0" w:rsidTr="00817FAE">
        <w:trPr>
          <w:trHeight w:val="89"/>
          <w:jc w:val="center"/>
        </w:trPr>
        <w:tc>
          <w:tcPr>
            <w:tcW w:w="57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032" w:type="dxa"/>
            <w:gridSpan w:val="2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</w:tr>
      <w:tr w:rsidR="008D6DA5" w:rsidRPr="00AC50E0" w:rsidTr="00817FAE">
        <w:trPr>
          <w:trHeight w:val="89"/>
          <w:jc w:val="center"/>
        </w:trPr>
        <w:tc>
          <w:tcPr>
            <w:tcW w:w="57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032" w:type="dxa"/>
            <w:gridSpan w:val="2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</w:tr>
      <w:tr w:rsidR="008D6DA5" w:rsidRPr="00AC50E0" w:rsidTr="00817FAE">
        <w:trPr>
          <w:trHeight w:val="89"/>
          <w:jc w:val="center"/>
        </w:trPr>
        <w:tc>
          <w:tcPr>
            <w:tcW w:w="57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032" w:type="dxa"/>
            <w:gridSpan w:val="2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</w:tr>
      <w:tr w:rsidR="008D6DA5" w:rsidRPr="00AC50E0" w:rsidTr="00817FAE">
        <w:trPr>
          <w:trHeight w:val="89"/>
          <w:jc w:val="center"/>
        </w:trPr>
        <w:tc>
          <w:tcPr>
            <w:tcW w:w="57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032" w:type="dxa"/>
            <w:gridSpan w:val="2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</w:tr>
      <w:tr w:rsidR="008D6DA5" w:rsidRPr="00AC50E0" w:rsidTr="00817FAE">
        <w:trPr>
          <w:trHeight w:val="89"/>
          <w:jc w:val="center"/>
        </w:trPr>
        <w:tc>
          <w:tcPr>
            <w:tcW w:w="57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032" w:type="dxa"/>
            <w:gridSpan w:val="2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</w:tr>
      <w:tr w:rsidR="008D6DA5" w:rsidRPr="00AC50E0" w:rsidTr="00817FAE">
        <w:trPr>
          <w:trHeight w:val="89"/>
          <w:jc w:val="center"/>
        </w:trPr>
        <w:tc>
          <w:tcPr>
            <w:tcW w:w="57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032" w:type="dxa"/>
            <w:gridSpan w:val="2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</w:tr>
      <w:tr w:rsidR="008D6DA5" w:rsidRPr="00AC50E0" w:rsidTr="00817FAE">
        <w:trPr>
          <w:trHeight w:val="89"/>
          <w:jc w:val="center"/>
        </w:trPr>
        <w:tc>
          <w:tcPr>
            <w:tcW w:w="57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032" w:type="dxa"/>
            <w:gridSpan w:val="2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</w:tr>
      <w:tr w:rsidR="008D6DA5" w:rsidRPr="00AC50E0" w:rsidTr="00817FAE">
        <w:trPr>
          <w:trHeight w:val="89"/>
          <w:jc w:val="center"/>
        </w:trPr>
        <w:tc>
          <w:tcPr>
            <w:tcW w:w="57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032" w:type="dxa"/>
            <w:gridSpan w:val="2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</w:tr>
      <w:tr w:rsidR="008D6DA5" w:rsidRPr="00AC50E0" w:rsidTr="00817FAE">
        <w:trPr>
          <w:trHeight w:val="89"/>
          <w:jc w:val="center"/>
        </w:trPr>
        <w:tc>
          <w:tcPr>
            <w:tcW w:w="57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032" w:type="dxa"/>
            <w:gridSpan w:val="2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</w:tr>
      <w:tr w:rsidR="008D6DA5" w:rsidRPr="00AC50E0" w:rsidTr="00817FAE">
        <w:trPr>
          <w:trHeight w:val="89"/>
          <w:jc w:val="center"/>
        </w:trPr>
        <w:tc>
          <w:tcPr>
            <w:tcW w:w="57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032" w:type="dxa"/>
            <w:gridSpan w:val="2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D6DA5" w:rsidRPr="00AC50E0" w:rsidRDefault="008D6DA5" w:rsidP="00AC50E0">
            <w:pPr>
              <w:snapToGrid w:val="0"/>
              <w:spacing w:line="440" w:lineRule="exact"/>
              <w:jc w:val="center"/>
              <w:rPr>
                <w:sz w:val="18"/>
                <w:szCs w:val="18"/>
              </w:rPr>
            </w:pPr>
          </w:p>
        </w:tc>
      </w:tr>
      <w:tr w:rsidR="00442CC6" w:rsidRPr="00AC50E0" w:rsidTr="00AC50E0">
        <w:trPr>
          <w:trHeight w:val="89"/>
          <w:jc w:val="center"/>
        </w:trPr>
        <w:tc>
          <w:tcPr>
            <w:tcW w:w="9463" w:type="dxa"/>
            <w:gridSpan w:val="7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817FAE" w:rsidRDefault="00817FAE" w:rsidP="00817FAE">
            <w:pPr>
              <w:ind w:right="-926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文件分发：</w:t>
            </w:r>
          </w:p>
          <w:p w:rsidR="00817FAE" w:rsidRDefault="00FC6196" w:rsidP="00817FAE">
            <w:pPr>
              <w:spacing w:line="26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■</w:t>
            </w:r>
            <w:r w:rsidR="00817FAE">
              <w:rPr>
                <w:rFonts w:asciiTheme="minorEastAsia" w:eastAsiaTheme="minorEastAsia" w:hAnsiTheme="minorEastAsia" w:hint="eastAsia"/>
                <w:szCs w:val="21"/>
              </w:rPr>
              <w:t xml:space="preserve">文控中心(原稿)  □审计部  □证劵法务部 □财务部  □人力资源部   □流程与信息管理部    □行政办公室  □质量办  □订单质量与客户服务部 □物料与供应商质量部   □生产与工厂质量部     □测试部  □研发项目质量部 □研发运营管理部 □技术开发与规划部 □产品项目部 □创新设计部   □结构部  □新产品导入部   □硬件部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■</w:t>
            </w:r>
            <w:r w:rsidR="00817FAE">
              <w:rPr>
                <w:rFonts w:asciiTheme="minorEastAsia" w:eastAsiaTheme="minorEastAsia" w:hAnsiTheme="minorEastAsia" w:hint="eastAsia"/>
                <w:szCs w:val="21"/>
              </w:rPr>
              <w:t xml:space="preserve">软件1部/2部/3部 □软件测试部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■</w:t>
            </w:r>
            <w:r w:rsidR="00817FAE">
              <w:rPr>
                <w:rFonts w:asciiTheme="minorEastAsia" w:eastAsiaTheme="minorEastAsia" w:hAnsiTheme="minorEastAsia" w:hint="eastAsia"/>
                <w:szCs w:val="21"/>
              </w:rPr>
              <w:t>天珑电子（南京研发） □生产物流办 □采购资源管理部  □采购部   □物控部   □生产计划部  □营销办   □市场部 □海外销售部 □客户项目部       □天珑移动 □代工厂</w:t>
            </w:r>
          </w:p>
          <w:p w:rsidR="00442CC6" w:rsidRPr="00AC50E0" w:rsidRDefault="00817FAE" w:rsidP="00817FAE">
            <w:pPr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注：文件分发到文件内容涉及执行部门。</w:t>
            </w:r>
          </w:p>
        </w:tc>
      </w:tr>
      <w:tr w:rsidR="00442CC6" w:rsidRPr="00AC50E0" w:rsidTr="00AC50E0">
        <w:trPr>
          <w:trHeight w:val="1005"/>
          <w:jc w:val="center"/>
        </w:trPr>
        <w:tc>
          <w:tcPr>
            <w:tcW w:w="2354" w:type="dxa"/>
            <w:gridSpan w:val="3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</w:tcPr>
          <w:p w:rsidR="00442CC6" w:rsidRDefault="00B41F64" w:rsidP="00AC50E0">
            <w:pPr>
              <w:ind w:right="-926"/>
            </w:pPr>
            <w:r>
              <w:rPr>
                <w:rFonts w:hint="eastAsia"/>
              </w:rPr>
              <w:t>制定</w:t>
            </w:r>
          </w:p>
          <w:p w:rsidR="00442CC6" w:rsidRPr="00AC50E0" w:rsidRDefault="00FC6196" w:rsidP="00AC50E0">
            <w:pPr>
              <w:ind w:right="-926" w:firstLineChars="400" w:firstLine="84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柳犀牛</w:t>
            </w:r>
          </w:p>
        </w:tc>
        <w:tc>
          <w:tcPr>
            <w:tcW w:w="7109" w:type="dxa"/>
            <w:gridSpan w:val="4"/>
            <w:vMerge w:val="restart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</w:tcPr>
          <w:p w:rsidR="00442CC6" w:rsidRDefault="00442CC6" w:rsidP="007A407A">
            <w:r>
              <w:rPr>
                <w:rFonts w:hint="eastAsia"/>
              </w:rPr>
              <w:t>会签：</w:t>
            </w:r>
          </w:p>
          <w:p w:rsidR="00442CC6" w:rsidRDefault="00442CC6" w:rsidP="007A407A"/>
          <w:p w:rsidR="00442CC6" w:rsidRDefault="00442CC6" w:rsidP="007A407A">
            <w:r>
              <w:rPr>
                <w:rFonts w:hint="eastAsia"/>
              </w:rPr>
              <w:t>创新设计部：</w:t>
            </w:r>
            <w:r w:rsidRPr="00AC50E0">
              <w:rPr>
                <w:rFonts w:hint="eastAsia"/>
                <w:u w:val="single"/>
              </w:rPr>
              <w:t xml:space="preserve">     </w:t>
            </w:r>
            <w:r w:rsidR="008D6DA5" w:rsidRPr="00FC6196">
              <w:rPr>
                <w:rFonts w:hint="eastAsia"/>
                <w:b/>
                <w:u w:val="single"/>
              </w:rPr>
              <w:t xml:space="preserve"> </w:t>
            </w:r>
            <w:r w:rsidR="00FC6196" w:rsidRPr="00FC6196">
              <w:rPr>
                <w:rFonts w:hint="eastAsia"/>
                <w:b/>
                <w:u w:val="single"/>
              </w:rPr>
              <w:t>/</w:t>
            </w:r>
            <w:r w:rsidR="008D6DA5" w:rsidRPr="00AC50E0">
              <w:rPr>
                <w:rFonts w:hint="eastAsia"/>
                <w:u w:val="single"/>
              </w:rPr>
              <w:t xml:space="preserve">  </w:t>
            </w:r>
            <w:r w:rsidRPr="00AC50E0">
              <w:rPr>
                <w:rFonts w:hint="eastAsia"/>
                <w:u w:val="single"/>
              </w:rPr>
              <w:t xml:space="preserve">      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部：</w:t>
            </w:r>
            <w:r w:rsidRPr="00AC50E0">
              <w:rPr>
                <w:rFonts w:hint="eastAsia"/>
                <w:u w:val="single"/>
              </w:rPr>
              <w:t xml:space="preserve"> </w:t>
            </w:r>
            <w:r w:rsidR="008D6DA5" w:rsidRPr="00AC50E0">
              <w:rPr>
                <w:rFonts w:hint="eastAsia"/>
                <w:u w:val="single"/>
              </w:rPr>
              <w:t xml:space="preserve">     </w:t>
            </w:r>
            <w:r w:rsidR="00FC6196">
              <w:rPr>
                <w:rFonts w:hint="eastAsia"/>
                <w:u w:val="single"/>
              </w:rPr>
              <w:t>/</w:t>
            </w:r>
            <w:r w:rsidR="008D6DA5" w:rsidRPr="00AC50E0">
              <w:rPr>
                <w:rFonts w:hint="eastAsia"/>
                <w:u w:val="single"/>
              </w:rPr>
              <w:t xml:space="preserve">       </w:t>
            </w:r>
            <w:r>
              <w:rPr>
                <w:rFonts w:hint="eastAsia"/>
              </w:rPr>
              <w:t>；</w:t>
            </w:r>
          </w:p>
          <w:p w:rsidR="00442CC6" w:rsidRPr="008272F3" w:rsidRDefault="00442CC6" w:rsidP="007A407A"/>
          <w:p w:rsidR="00442CC6" w:rsidRDefault="00442CC6" w:rsidP="007A407A">
            <w:r>
              <w:rPr>
                <w:rFonts w:hint="eastAsia"/>
              </w:rPr>
              <w:t>硬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件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部：</w:t>
            </w:r>
            <w:r w:rsidRPr="00AC50E0">
              <w:rPr>
                <w:rFonts w:hint="eastAsia"/>
                <w:u w:val="single"/>
              </w:rPr>
              <w:t xml:space="preserve">      </w:t>
            </w:r>
            <w:r w:rsidR="00FC6196">
              <w:rPr>
                <w:rFonts w:hint="eastAsia"/>
                <w:u w:val="single"/>
              </w:rPr>
              <w:t>/</w:t>
            </w:r>
            <w:r w:rsidR="008D6DA5" w:rsidRPr="00AC50E0">
              <w:rPr>
                <w:rFonts w:hint="eastAsia"/>
                <w:u w:val="single"/>
              </w:rPr>
              <w:t xml:space="preserve">   </w:t>
            </w:r>
            <w:r w:rsidRPr="00AC50E0">
              <w:rPr>
                <w:rFonts w:hint="eastAsia"/>
                <w:u w:val="single"/>
              </w:rPr>
              <w:t xml:space="preserve">     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     </w:t>
            </w:r>
            <w:r w:rsidR="00BE737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部：</w:t>
            </w:r>
            <w:r w:rsidRPr="00AC50E0">
              <w:rPr>
                <w:rFonts w:hint="eastAsia"/>
                <w:u w:val="single"/>
              </w:rPr>
              <w:t xml:space="preserve">   </w:t>
            </w:r>
            <w:r w:rsidR="008D6DA5" w:rsidRPr="00AC50E0">
              <w:rPr>
                <w:rFonts w:hint="eastAsia"/>
                <w:u w:val="single"/>
              </w:rPr>
              <w:t xml:space="preserve">    </w:t>
            </w:r>
            <w:r w:rsidR="00FC6196">
              <w:rPr>
                <w:rFonts w:hint="eastAsia"/>
                <w:u w:val="single"/>
              </w:rPr>
              <w:t>/</w:t>
            </w:r>
            <w:r w:rsidRPr="00AC50E0">
              <w:rPr>
                <w:rFonts w:hint="eastAsia"/>
                <w:u w:val="single"/>
              </w:rPr>
              <w:t xml:space="preserve">       </w:t>
            </w:r>
            <w:r>
              <w:rPr>
                <w:rFonts w:hint="eastAsia"/>
              </w:rPr>
              <w:t>；</w:t>
            </w:r>
          </w:p>
          <w:p w:rsidR="00442CC6" w:rsidRDefault="00442CC6" w:rsidP="007A407A"/>
          <w:p w:rsidR="00442CC6" w:rsidRPr="00AC50E0" w:rsidRDefault="00442CC6" w:rsidP="001E450F">
            <w:pPr>
              <w:ind w:right="-926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心：</w:t>
            </w:r>
            <w:r w:rsidRPr="00AC50E0">
              <w:rPr>
                <w:rFonts w:hint="eastAsia"/>
                <w:u w:val="single"/>
              </w:rPr>
              <w:t xml:space="preserve">    </w:t>
            </w:r>
            <w:r w:rsidR="008D6DA5" w:rsidRPr="00AC50E0">
              <w:rPr>
                <w:rFonts w:hint="eastAsia"/>
                <w:u w:val="single"/>
              </w:rPr>
              <w:t xml:space="preserve">   </w:t>
            </w:r>
            <w:r w:rsidR="001E450F">
              <w:rPr>
                <w:rFonts w:hint="eastAsia"/>
                <w:u w:val="single"/>
              </w:rPr>
              <w:t>/</w:t>
            </w:r>
            <w:r w:rsidR="008D6DA5" w:rsidRPr="00AC50E0">
              <w:rPr>
                <w:rFonts w:hint="eastAsia"/>
                <w:u w:val="single"/>
              </w:rPr>
              <w:t xml:space="preserve"> </w:t>
            </w:r>
            <w:r w:rsidRPr="00AC50E0">
              <w:rPr>
                <w:rFonts w:hint="eastAsia"/>
                <w:u w:val="single"/>
              </w:rPr>
              <w:t xml:space="preserve">     </w:t>
            </w:r>
            <w:r w:rsidR="008D6DA5" w:rsidRPr="00AC50E0">
              <w:rPr>
                <w:rFonts w:hint="eastAsia"/>
                <w:u w:val="single"/>
              </w:rPr>
              <w:t>；</w:t>
            </w:r>
          </w:p>
        </w:tc>
      </w:tr>
      <w:tr w:rsidR="00442CC6" w:rsidRPr="00AC50E0" w:rsidTr="00AC50E0">
        <w:trPr>
          <w:trHeight w:val="1047"/>
          <w:jc w:val="center"/>
        </w:trPr>
        <w:tc>
          <w:tcPr>
            <w:tcW w:w="2354" w:type="dxa"/>
            <w:gridSpan w:val="3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</w:tcPr>
          <w:p w:rsidR="00442CC6" w:rsidRDefault="00442CC6" w:rsidP="00AC50E0">
            <w:pPr>
              <w:ind w:right="-926"/>
            </w:pPr>
            <w:r>
              <w:rPr>
                <w:rFonts w:hint="eastAsia"/>
              </w:rPr>
              <w:t>审</w:t>
            </w:r>
            <w:r w:rsidRPr="007C6747">
              <w:rPr>
                <w:rFonts w:hint="eastAsia"/>
              </w:rPr>
              <w:t>核</w:t>
            </w:r>
            <w:r>
              <w:rPr>
                <w:rFonts w:hint="eastAsia"/>
              </w:rPr>
              <w:t>：</w:t>
            </w:r>
          </w:p>
          <w:p w:rsidR="00442CC6" w:rsidRPr="00AC50E0" w:rsidRDefault="00442CC6" w:rsidP="00AC50E0">
            <w:pPr>
              <w:ind w:right="-926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 xml:space="preserve">        </w:t>
            </w:r>
            <w:r w:rsidR="00104925">
              <w:rPr>
                <w:rFonts w:hint="eastAsia"/>
              </w:rPr>
              <w:t>/</w:t>
            </w:r>
            <w:r w:rsidR="00FC6196">
              <w:rPr>
                <w:rFonts w:hint="eastAsia"/>
              </w:rPr>
              <w:t>李禹</w:t>
            </w:r>
          </w:p>
        </w:tc>
        <w:tc>
          <w:tcPr>
            <w:tcW w:w="7109" w:type="dxa"/>
            <w:gridSpan w:val="4"/>
            <w:vMerge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442CC6" w:rsidRPr="00AC50E0" w:rsidRDefault="00442CC6" w:rsidP="00AC50E0">
            <w:pPr>
              <w:ind w:right="-926"/>
              <w:rPr>
                <w:rFonts w:ascii="宋体" w:hAnsi="宋体"/>
                <w:szCs w:val="21"/>
              </w:rPr>
            </w:pPr>
          </w:p>
        </w:tc>
      </w:tr>
      <w:tr w:rsidR="00442CC6" w:rsidRPr="00AC50E0" w:rsidTr="00AC50E0">
        <w:trPr>
          <w:trHeight w:val="915"/>
          <w:jc w:val="center"/>
        </w:trPr>
        <w:tc>
          <w:tcPr>
            <w:tcW w:w="2354" w:type="dxa"/>
            <w:gridSpan w:val="3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</w:tcPr>
          <w:p w:rsidR="00442CC6" w:rsidRDefault="00442CC6" w:rsidP="007A407A">
            <w:r>
              <w:rPr>
                <w:rFonts w:hint="eastAsia"/>
              </w:rPr>
              <w:t>批</w:t>
            </w:r>
            <w:r w:rsidRPr="007C6747">
              <w:rPr>
                <w:rFonts w:hint="eastAsia"/>
              </w:rPr>
              <w:t>准</w:t>
            </w:r>
            <w:r>
              <w:rPr>
                <w:rFonts w:hint="eastAsia"/>
              </w:rPr>
              <w:t>：</w:t>
            </w:r>
          </w:p>
          <w:p w:rsidR="00442CC6" w:rsidRPr="00AC50E0" w:rsidRDefault="00442CC6" w:rsidP="00AC50E0">
            <w:pPr>
              <w:ind w:right="-926"/>
              <w:rPr>
                <w:rFonts w:ascii="宋体" w:hAnsi="宋体"/>
                <w:szCs w:val="21"/>
              </w:rPr>
            </w:pPr>
            <w:r w:rsidRPr="00AC50E0">
              <w:rPr>
                <w:rFonts w:ascii="宋体" w:hAnsi="宋体" w:hint="eastAsia"/>
                <w:szCs w:val="21"/>
              </w:rPr>
              <w:t xml:space="preserve">        </w:t>
            </w:r>
            <w:r w:rsidR="00FC6196">
              <w:rPr>
                <w:rFonts w:ascii="宋体" w:hAnsi="宋体" w:hint="eastAsia"/>
                <w:szCs w:val="21"/>
              </w:rPr>
              <w:t>许双俊</w:t>
            </w:r>
          </w:p>
        </w:tc>
        <w:tc>
          <w:tcPr>
            <w:tcW w:w="7109" w:type="dxa"/>
            <w:gridSpan w:val="4"/>
            <w:vMerge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442CC6" w:rsidRPr="00AC50E0" w:rsidRDefault="00442CC6" w:rsidP="00AC50E0">
            <w:pPr>
              <w:ind w:right="-926"/>
              <w:rPr>
                <w:rFonts w:ascii="宋体" w:hAnsi="宋体"/>
                <w:szCs w:val="21"/>
              </w:rPr>
            </w:pPr>
          </w:p>
        </w:tc>
      </w:tr>
    </w:tbl>
    <w:p w:rsidR="00D028EC" w:rsidRDefault="00D028EC" w:rsidP="00807833">
      <w:pPr>
        <w:autoSpaceDE w:val="0"/>
        <w:autoSpaceDN w:val="0"/>
        <w:adjustRightInd w:val="0"/>
        <w:jc w:val="left"/>
        <w:rPr>
          <w:rFonts w:ascii="MSTT31b8f841bao100050S00" w:hAnsi="MSTT31b8f841bao100050S00" w:cs="MSTT31b8f841bao100050S00"/>
          <w:color w:val="000000"/>
          <w:kern w:val="0"/>
          <w:sz w:val="24"/>
        </w:rPr>
      </w:pPr>
    </w:p>
    <w:p w:rsidR="001B5C3D" w:rsidRDefault="001B5C3D" w:rsidP="009125A6">
      <w:pPr>
        <w:pStyle w:val="1"/>
        <w:spacing w:before="0" w:after="0" w:line="400" w:lineRule="exact"/>
        <w:rPr>
          <w:rFonts w:ascii="宋体" w:hAnsi="宋体"/>
          <w:sz w:val="21"/>
          <w:szCs w:val="21"/>
        </w:rPr>
      </w:pPr>
      <w:bookmarkStart w:id="1" w:name="_Toc206054980"/>
      <w:r w:rsidRPr="00534991">
        <w:rPr>
          <w:rFonts w:ascii="宋体" w:hAnsi="宋体" w:hint="eastAsia"/>
          <w:sz w:val="21"/>
          <w:szCs w:val="21"/>
        </w:rPr>
        <w:lastRenderedPageBreak/>
        <w:t>目的</w:t>
      </w:r>
      <w:bookmarkEnd w:id="1"/>
    </w:p>
    <w:p w:rsidR="00913CC7" w:rsidRPr="00913CC7" w:rsidRDefault="00C30A15" w:rsidP="009125A6">
      <w:pPr>
        <w:spacing w:line="400" w:lineRule="exact"/>
        <w:ind w:firstLineChars="200" w:firstLine="420"/>
      </w:pPr>
      <w:r>
        <w:rPr>
          <w:rFonts w:hint="eastAsia"/>
        </w:rPr>
        <w:t>统一规范工程师</w:t>
      </w:r>
      <w:r>
        <w:rPr>
          <w:rFonts w:hint="eastAsia"/>
        </w:rPr>
        <w:t>git</w:t>
      </w:r>
      <w:r>
        <w:rPr>
          <w:rFonts w:hint="eastAsia"/>
        </w:rPr>
        <w:t>使用习惯，方便后续智能机项目的信息查询以及软件</w:t>
      </w:r>
      <w:r w:rsidR="00F91B0C">
        <w:rPr>
          <w:rFonts w:hint="eastAsia"/>
        </w:rPr>
        <w:t>版本</w:t>
      </w:r>
      <w:r>
        <w:rPr>
          <w:rFonts w:hint="eastAsia"/>
        </w:rPr>
        <w:t>的统一管理。</w:t>
      </w:r>
    </w:p>
    <w:p w:rsidR="001B5C3D" w:rsidRDefault="004009F9" w:rsidP="009125A6">
      <w:pPr>
        <w:pStyle w:val="1"/>
        <w:spacing w:before="0" w:after="0" w:line="400" w:lineRule="exact"/>
        <w:rPr>
          <w:rFonts w:ascii="宋体" w:hAnsi="宋体"/>
          <w:sz w:val="21"/>
          <w:szCs w:val="21"/>
        </w:rPr>
      </w:pPr>
      <w:r w:rsidRPr="00534991">
        <w:rPr>
          <w:rFonts w:ascii="宋体" w:hAnsi="宋体" w:hint="eastAsia"/>
          <w:sz w:val="21"/>
          <w:szCs w:val="21"/>
        </w:rPr>
        <w:t>范围</w:t>
      </w:r>
    </w:p>
    <w:p w:rsidR="00913CC7" w:rsidRPr="00913CC7" w:rsidRDefault="00913CC7" w:rsidP="009125A6">
      <w:pPr>
        <w:spacing w:line="400" w:lineRule="exact"/>
        <w:ind w:firstLineChars="200" w:firstLine="420"/>
      </w:pPr>
    </w:p>
    <w:p w:rsidR="004009F9" w:rsidRPr="00534991" w:rsidRDefault="004009F9" w:rsidP="009125A6">
      <w:pPr>
        <w:pStyle w:val="1"/>
        <w:spacing w:before="0" w:after="0" w:line="400" w:lineRule="exact"/>
        <w:rPr>
          <w:rFonts w:ascii="宋体" w:hAnsi="宋体"/>
          <w:sz w:val="21"/>
          <w:szCs w:val="21"/>
        </w:rPr>
      </w:pPr>
      <w:r w:rsidRPr="00534991">
        <w:rPr>
          <w:rFonts w:ascii="宋体" w:hAnsi="宋体" w:hint="eastAsia"/>
          <w:sz w:val="21"/>
          <w:szCs w:val="21"/>
        </w:rPr>
        <w:t>职责</w:t>
      </w:r>
    </w:p>
    <w:p w:rsidR="004009F9" w:rsidRPr="008150EE" w:rsidRDefault="00FC6196" w:rsidP="00FC6196">
      <w:pPr>
        <w:pStyle w:val="2"/>
        <w:numPr>
          <w:ilvl w:val="0"/>
          <w:numId w:val="0"/>
        </w:numPr>
        <w:spacing w:before="0" w:after="0" w:line="400" w:lineRule="exact"/>
        <w:ind w:left="576"/>
        <w:rPr>
          <w:rFonts w:ascii="宋体" w:eastAsia="宋体" w:hAnsi="宋体"/>
          <w:b w:val="0"/>
          <w:bCs w:val="0"/>
          <w:sz w:val="21"/>
          <w:szCs w:val="21"/>
        </w:rPr>
      </w:pPr>
      <w:r>
        <w:rPr>
          <w:rFonts w:ascii="宋体" w:eastAsia="宋体" w:hAnsi="宋体" w:hint="eastAsia"/>
          <w:b w:val="0"/>
          <w:bCs w:val="0"/>
          <w:sz w:val="21"/>
          <w:szCs w:val="21"/>
        </w:rPr>
        <w:t>无</w:t>
      </w:r>
    </w:p>
    <w:p w:rsidR="004009F9" w:rsidRPr="00534991" w:rsidRDefault="00272229" w:rsidP="009125A6">
      <w:pPr>
        <w:pStyle w:val="1"/>
        <w:spacing w:before="0" w:after="0" w:line="400" w:lineRule="exac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使用规范</w:t>
      </w:r>
    </w:p>
    <w:p w:rsidR="008150EE" w:rsidRDefault="008101A1" w:rsidP="009125A6">
      <w:pPr>
        <w:pStyle w:val="2"/>
        <w:spacing w:before="0" w:after="0" w:line="400" w:lineRule="exact"/>
        <w:ind w:left="578" w:hanging="408"/>
        <w:rPr>
          <w:rFonts w:ascii="宋体" w:eastAsia="宋体" w:hAnsi="宋体"/>
          <w:b w:val="0"/>
          <w:bCs w:val="0"/>
          <w:sz w:val="21"/>
          <w:szCs w:val="21"/>
        </w:rPr>
      </w:pPr>
      <w:r w:rsidRPr="008101A1">
        <w:rPr>
          <w:rFonts w:ascii="宋体" w:eastAsia="宋体" w:hAnsi="宋体" w:hint="eastAsia"/>
          <w:b w:val="0"/>
          <w:bCs w:val="0"/>
          <w:sz w:val="21"/>
          <w:szCs w:val="21"/>
        </w:rPr>
        <w:t>配置管理提货单、tag配置规范</w:t>
      </w:r>
    </w:p>
    <w:p w:rsidR="008101A1" w:rsidRDefault="008101A1" w:rsidP="008101A1">
      <w:pPr>
        <w:ind w:left="578"/>
        <w:rPr>
          <w:rFonts w:ascii="宋体" w:hAnsi="宋体"/>
        </w:rPr>
      </w:pPr>
      <w:r>
        <w:rPr>
          <w:rFonts w:ascii="宋体" w:hAnsi="宋体" w:hint="eastAsia"/>
        </w:rPr>
        <w:t>统一为项目名称-区域</w:t>
      </w:r>
      <w:r w:rsidR="00CF7050">
        <w:rPr>
          <w:rFonts w:ascii="宋体" w:hAnsi="宋体" w:hint="eastAsia"/>
        </w:rPr>
        <w:t>-客户</w:t>
      </w:r>
      <w:r w:rsidR="00873457">
        <w:rPr>
          <w:rFonts w:ascii="宋体" w:hAnsi="宋体" w:hint="eastAsia"/>
        </w:rPr>
        <w:t>简称</w:t>
      </w:r>
      <w:r>
        <w:rPr>
          <w:rFonts w:ascii="宋体" w:hAnsi="宋体" w:hint="eastAsia"/>
        </w:rPr>
        <w:t>-版本号，参考附件《配置管理指南》</w:t>
      </w:r>
    </w:p>
    <w:p w:rsidR="008101A1" w:rsidRDefault="008101A1" w:rsidP="008101A1">
      <w:pPr>
        <w:ind w:left="578"/>
        <w:rPr>
          <w:rFonts w:ascii="宋体" w:hAnsi="宋体"/>
        </w:rPr>
      </w:pPr>
      <w:r>
        <w:rPr>
          <w:rFonts w:ascii="宋体" w:hAnsi="宋体" w:hint="eastAsia"/>
        </w:rPr>
        <w:t>区域</w:t>
      </w:r>
      <w:r w:rsidR="00873457">
        <w:rPr>
          <w:rFonts w:ascii="宋体" w:hAnsi="宋体" w:hint="eastAsia"/>
        </w:rPr>
        <w:t>-客户简称</w:t>
      </w:r>
      <w:r>
        <w:rPr>
          <w:rFonts w:ascii="宋体" w:hAnsi="宋体" w:hint="eastAsia"/>
        </w:rPr>
        <w:t>，参考附件《国家域名》</w:t>
      </w:r>
      <w:r w:rsidR="00873457">
        <w:rPr>
          <w:rFonts w:ascii="宋体" w:hAnsi="宋体" w:hint="eastAsia"/>
        </w:rPr>
        <w:t>、《客户命名简称》</w:t>
      </w:r>
    </w:p>
    <w:p w:rsidR="008101A1" w:rsidRDefault="008101A1" w:rsidP="008101A1">
      <w:pPr>
        <w:ind w:left="578"/>
        <w:rPr>
          <w:rFonts w:ascii="宋体" w:hAnsi="宋体"/>
        </w:rPr>
      </w:pPr>
      <w:r>
        <w:rPr>
          <w:rFonts w:ascii="宋体" w:hAnsi="宋体" w:hint="eastAsia"/>
        </w:rPr>
        <w:t>项目打补丁或者合并基线时，统一由配置管理员打上补丁或者基线的tag标识，以免补丁或者基线合并上去后，版本回退不容易。</w:t>
      </w:r>
    </w:p>
    <w:p w:rsidR="00272229" w:rsidRPr="008101A1" w:rsidRDefault="00272229" w:rsidP="008101A1">
      <w:pPr>
        <w:ind w:left="578"/>
      </w:pPr>
    </w:p>
    <w:p w:rsidR="008150EE" w:rsidRDefault="00272229" w:rsidP="009125A6">
      <w:pPr>
        <w:pStyle w:val="2"/>
        <w:spacing w:before="0" w:after="0" w:line="400" w:lineRule="exact"/>
        <w:ind w:left="578" w:hanging="408"/>
        <w:rPr>
          <w:rFonts w:ascii="宋体" w:eastAsia="宋体" w:hAnsi="宋体"/>
          <w:b w:val="0"/>
          <w:bCs w:val="0"/>
          <w:sz w:val="21"/>
          <w:szCs w:val="21"/>
        </w:rPr>
      </w:pPr>
      <w:r w:rsidRPr="00272229">
        <w:rPr>
          <w:rFonts w:ascii="宋体" w:eastAsia="宋体" w:hAnsi="宋体" w:hint="eastAsia"/>
          <w:b w:val="0"/>
          <w:bCs w:val="0"/>
          <w:sz w:val="21"/>
          <w:szCs w:val="21"/>
        </w:rPr>
        <w:t>日志提交规范</w:t>
      </w:r>
    </w:p>
    <w:p w:rsidR="009E4934" w:rsidRDefault="009E4934" w:rsidP="009E4934">
      <w:pPr>
        <w:pStyle w:val="ad"/>
        <w:spacing w:line="380" w:lineRule="exact"/>
        <w:ind w:left="158" w:firstLineChars="0"/>
        <w:rPr>
          <w:rFonts w:ascii="宋体" w:hAnsi="宋体"/>
        </w:rPr>
      </w:pPr>
      <w:r>
        <w:rPr>
          <w:rFonts w:ascii="宋体" w:hAnsi="宋体" w:hint="eastAsia"/>
        </w:rPr>
        <w:t>使用该项目的tag标识进行日志添加，</w:t>
      </w:r>
    </w:p>
    <w:p w:rsidR="009E4934" w:rsidRPr="009E4934" w:rsidRDefault="009E4934" w:rsidP="009E4934">
      <w:pPr>
        <w:spacing w:line="380" w:lineRule="exact"/>
        <w:ind w:left="158" w:firstLine="420"/>
        <w:rPr>
          <w:rFonts w:ascii="宋体" w:hAnsi="宋体"/>
        </w:rPr>
      </w:pPr>
      <w:r w:rsidRPr="009E4934">
        <w:rPr>
          <w:rFonts w:ascii="宋体" w:hAnsi="宋体" w:hint="eastAsia"/>
        </w:rPr>
        <w:t>例如：S9053</w:t>
      </w:r>
      <w:r>
        <w:rPr>
          <w:rFonts w:ascii="宋体" w:hAnsi="宋体" w:hint="eastAsia"/>
        </w:rPr>
        <w:t>B</w:t>
      </w:r>
      <w:r w:rsidRPr="009E4934">
        <w:rPr>
          <w:rFonts w:ascii="宋体" w:hAnsi="宋体" w:hint="eastAsia"/>
        </w:rPr>
        <w:t>原型的tag是S9053</w:t>
      </w:r>
      <w:r>
        <w:rPr>
          <w:rFonts w:ascii="宋体" w:hAnsi="宋体" w:hint="eastAsia"/>
        </w:rPr>
        <w:t>B</w:t>
      </w:r>
      <w:r w:rsidRPr="009E4934">
        <w:rPr>
          <w:rFonts w:ascii="宋体" w:hAnsi="宋体" w:hint="eastAsia"/>
        </w:rPr>
        <w:t>-V2.0</w:t>
      </w:r>
    </w:p>
    <w:p w:rsidR="00272229" w:rsidRDefault="009E4934" w:rsidP="009E4934">
      <w:r>
        <w:rPr>
          <w:rFonts w:ascii="宋体" w:hAnsi="宋体" w:hint="eastAsia"/>
        </w:rPr>
        <w:tab/>
        <w:t xml:space="preserve">  则本次提交日志则是git commit </w:t>
      </w:r>
      <w:r>
        <w:rPr>
          <w:rFonts w:ascii="宋体" w:hAnsi="宋体"/>
        </w:rPr>
        <w:t>–</w:t>
      </w:r>
      <w:r>
        <w:rPr>
          <w:rFonts w:ascii="宋体" w:hAnsi="宋体" w:hint="eastAsia"/>
        </w:rPr>
        <w:t>am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S9053B-V2.0 新增XXX应用</w:t>
      </w:r>
      <w:r>
        <w:rPr>
          <w:rFonts w:ascii="宋体" w:hAnsi="宋体"/>
        </w:rPr>
        <w:t>”</w:t>
      </w:r>
    </w:p>
    <w:p w:rsidR="00272229" w:rsidRPr="00272229" w:rsidRDefault="00272229" w:rsidP="00272229"/>
    <w:p w:rsidR="00534991" w:rsidRDefault="00272229" w:rsidP="009125A6">
      <w:pPr>
        <w:pStyle w:val="2"/>
        <w:spacing w:before="0" w:after="0" w:line="400" w:lineRule="exact"/>
        <w:ind w:left="578" w:hanging="408"/>
        <w:rPr>
          <w:rFonts w:ascii="宋体" w:eastAsia="宋体" w:hAnsi="宋体"/>
          <w:b w:val="0"/>
          <w:bCs w:val="0"/>
          <w:sz w:val="21"/>
          <w:szCs w:val="21"/>
        </w:rPr>
      </w:pPr>
      <w:r w:rsidRPr="00272229">
        <w:rPr>
          <w:rFonts w:ascii="宋体" w:eastAsia="宋体" w:hAnsi="宋体" w:hint="eastAsia"/>
          <w:b w:val="0"/>
          <w:bCs w:val="0"/>
          <w:sz w:val="21"/>
          <w:szCs w:val="21"/>
        </w:rPr>
        <w:t>本地分支命名规范</w:t>
      </w:r>
    </w:p>
    <w:p w:rsidR="009E4934" w:rsidRDefault="009E4934" w:rsidP="009E4934">
      <w:pPr>
        <w:pStyle w:val="ad"/>
        <w:spacing w:line="380" w:lineRule="exact"/>
        <w:ind w:left="158" w:firstLineChars="0"/>
        <w:rPr>
          <w:rFonts w:ascii="宋体" w:hAnsi="宋体"/>
        </w:rPr>
      </w:pPr>
      <w:r>
        <w:rPr>
          <w:rFonts w:ascii="宋体" w:hAnsi="宋体" w:hint="eastAsia"/>
        </w:rPr>
        <w:t>每个项目在提交前新建的本地分支必须统一，</w:t>
      </w:r>
    </w:p>
    <w:p w:rsidR="009E4934" w:rsidRPr="009E4934" w:rsidRDefault="009E4934" w:rsidP="009E4934">
      <w:pPr>
        <w:spacing w:line="380" w:lineRule="exact"/>
        <w:ind w:leftChars="275" w:left="578"/>
        <w:rPr>
          <w:rFonts w:ascii="宋体" w:hAnsi="宋体"/>
        </w:rPr>
      </w:pPr>
      <w:r w:rsidRPr="009E4934">
        <w:rPr>
          <w:rFonts w:ascii="宋体" w:hAnsi="宋体" w:hint="eastAsia"/>
        </w:rPr>
        <w:t>例如：S9053</w:t>
      </w:r>
      <w:r w:rsidR="003F4C43">
        <w:rPr>
          <w:rFonts w:ascii="宋体" w:hAnsi="宋体" w:hint="eastAsia"/>
        </w:rPr>
        <w:t>B</w:t>
      </w:r>
      <w:r w:rsidRPr="009E4934">
        <w:rPr>
          <w:rFonts w:ascii="宋体" w:hAnsi="宋体" w:hint="eastAsia"/>
        </w:rPr>
        <w:t>原型的tag是S9053</w:t>
      </w:r>
      <w:r w:rsidR="003F4C43">
        <w:rPr>
          <w:rFonts w:ascii="宋体" w:hAnsi="宋体" w:hint="eastAsia"/>
        </w:rPr>
        <w:t>B</w:t>
      </w:r>
      <w:r w:rsidRPr="009E4934">
        <w:rPr>
          <w:rFonts w:ascii="宋体" w:hAnsi="宋体" w:hint="eastAsia"/>
        </w:rPr>
        <w:t>-V2.0</w:t>
      </w:r>
    </w:p>
    <w:p w:rsidR="009E4934" w:rsidRDefault="009E4934" w:rsidP="009E4934">
      <w:pPr>
        <w:pStyle w:val="ad"/>
        <w:spacing w:line="380" w:lineRule="exact"/>
        <w:ind w:leftChars="275" w:left="578" w:firstLineChars="0" w:firstLine="0"/>
        <w:rPr>
          <w:rFonts w:ascii="宋体" w:hAnsi="宋体"/>
        </w:rPr>
      </w:pPr>
      <w:r>
        <w:rPr>
          <w:rFonts w:ascii="宋体" w:hAnsi="宋体" w:hint="eastAsia"/>
        </w:rPr>
        <w:t>则本次提交切换的分支名为：S9053</w:t>
      </w:r>
      <w:r w:rsidR="003F4C43">
        <w:rPr>
          <w:rFonts w:ascii="宋体" w:hAnsi="宋体" w:hint="eastAsia"/>
        </w:rPr>
        <w:t>B</w:t>
      </w:r>
      <w:r>
        <w:rPr>
          <w:rFonts w:ascii="宋体" w:hAnsi="宋体" w:hint="eastAsia"/>
        </w:rPr>
        <w:t>-V2.0-branch</w:t>
      </w:r>
    </w:p>
    <w:p w:rsidR="00272229" w:rsidRDefault="009E4934" w:rsidP="009E4934">
      <w:pPr>
        <w:ind w:leftChars="275" w:left="578"/>
      </w:pPr>
      <w:r>
        <w:rPr>
          <w:rFonts w:ascii="宋体" w:hAnsi="宋体" w:hint="eastAsia"/>
        </w:rPr>
        <w:t>每个项目的多人合作本地分支名都</w:t>
      </w:r>
      <w:r w:rsidR="003F4C43">
        <w:rPr>
          <w:rFonts w:ascii="宋体" w:hAnsi="宋体" w:hint="eastAsia"/>
        </w:rPr>
        <w:t>需要</w:t>
      </w:r>
      <w:r>
        <w:rPr>
          <w:rFonts w:ascii="宋体" w:hAnsi="宋体" w:hint="eastAsia"/>
        </w:rPr>
        <w:t>统一</w:t>
      </w:r>
      <w:r w:rsidR="003F4C43">
        <w:rPr>
          <w:rFonts w:ascii="宋体" w:hAnsi="宋体" w:hint="eastAsia"/>
        </w:rPr>
        <w:t>，以便后续的问题查找</w:t>
      </w:r>
      <w:r>
        <w:rPr>
          <w:rFonts w:ascii="宋体" w:hAnsi="宋体" w:hint="eastAsia"/>
        </w:rPr>
        <w:t>。</w:t>
      </w:r>
    </w:p>
    <w:p w:rsidR="00272229" w:rsidRPr="00272229" w:rsidRDefault="00272229" w:rsidP="00272229"/>
    <w:p w:rsidR="008101A1" w:rsidRDefault="00272229" w:rsidP="008101A1">
      <w:pPr>
        <w:pStyle w:val="2"/>
        <w:spacing w:before="0" w:after="0" w:line="400" w:lineRule="exact"/>
        <w:ind w:left="578" w:hanging="408"/>
        <w:rPr>
          <w:rFonts w:ascii="宋体" w:eastAsia="宋体" w:hAnsi="宋体"/>
          <w:b w:val="0"/>
          <w:bCs w:val="0"/>
          <w:sz w:val="21"/>
          <w:szCs w:val="21"/>
        </w:rPr>
      </w:pPr>
      <w:r w:rsidRPr="00272229">
        <w:rPr>
          <w:rFonts w:ascii="宋体" w:eastAsia="宋体" w:hAnsi="宋体" w:hint="eastAsia"/>
          <w:b w:val="0"/>
          <w:bCs w:val="0"/>
          <w:sz w:val="21"/>
          <w:szCs w:val="21"/>
        </w:rPr>
        <w:t>使用命令</w:t>
      </w:r>
    </w:p>
    <w:p w:rsidR="009E4934" w:rsidRDefault="009E4934" w:rsidP="009E4934">
      <w:pPr>
        <w:pStyle w:val="ad"/>
        <w:spacing w:line="380" w:lineRule="exact"/>
        <w:ind w:left="158" w:firstLineChars="0"/>
        <w:rPr>
          <w:rFonts w:ascii="宋体" w:hAnsi="宋体"/>
        </w:rPr>
      </w:pPr>
      <w:r>
        <w:rPr>
          <w:rFonts w:ascii="宋体" w:hAnsi="宋体" w:hint="eastAsia"/>
        </w:rPr>
        <w:t xml:space="preserve">1）git add .                                        </w:t>
      </w:r>
      <w:r w:rsidR="003F4C43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>添加当前目录下所有新增的文件</w:t>
      </w:r>
    </w:p>
    <w:p w:rsidR="009E4934" w:rsidRDefault="009E4934" w:rsidP="009E4934">
      <w:pPr>
        <w:pStyle w:val="ad"/>
        <w:spacing w:line="380" w:lineRule="exact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 xml:space="preserve"> </w:t>
      </w:r>
      <w:r>
        <w:rPr>
          <w:rFonts w:ascii="宋体" w:hAnsi="宋体"/>
        </w:rPr>
        <w:t>git add  XXX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</w:t>
      </w:r>
      <w:r>
        <w:rPr>
          <w:rFonts w:ascii="宋体" w:hAnsi="宋体" w:hint="eastAsia"/>
        </w:rPr>
        <w:t xml:space="preserve">                   添加单个文件提交</w:t>
      </w:r>
    </w:p>
    <w:p w:rsidR="009E4934" w:rsidRDefault="009E4934" w:rsidP="009E4934">
      <w:pPr>
        <w:pStyle w:val="ad"/>
        <w:spacing w:line="380" w:lineRule="exact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ab/>
        <w:t xml:space="preserve">  2) git commit </w:t>
      </w:r>
      <w:r>
        <w:rPr>
          <w:rFonts w:ascii="宋体" w:hAnsi="宋体"/>
        </w:rPr>
        <w:t>–</w:t>
      </w:r>
      <w:r>
        <w:rPr>
          <w:rFonts w:ascii="宋体" w:hAnsi="宋体" w:hint="eastAsia"/>
        </w:rPr>
        <w:t>am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tag名   提交XXX内容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 xml:space="preserve">         </w:t>
      </w:r>
      <w:r w:rsidR="003F4C43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 xml:space="preserve"> 提交本次所有修改过的内容</w:t>
      </w:r>
    </w:p>
    <w:p w:rsidR="009E4934" w:rsidRDefault="009E4934" w:rsidP="009E4934">
      <w:pPr>
        <w:pStyle w:val="ad"/>
        <w:spacing w:line="380" w:lineRule="exact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ab/>
        <w:t xml:space="preserve">     git commit </w:t>
      </w:r>
      <w:r>
        <w:rPr>
          <w:rFonts w:ascii="宋体" w:hAnsi="宋体"/>
        </w:rPr>
        <w:t>XXX</w:t>
      </w:r>
      <w:r>
        <w:rPr>
          <w:rFonts w:ascii="宋体" w:hAnsi="宋体" w:hint="eastAsia"/>
        </w:rPr>
        <w:t xml:space="preserve"> -m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tag名   提交XXX内容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 xml:space="preserve">        提交单个文件</w:t>
      </w:r>
    </w:p>
    <w:p w:rsidR="009E4934" w:rsidRDefault="009E4934" w:rsidP="009E4934">
      <w:pPr>
        <w:pStyle w:val="ad"/>
        <w:spacing w:line="380" w:lineRule="exact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ab/>
        <w:t xml:space="preserve">  3）git checkout -b tag名-branch                  新增并切换到本地</w:t>
      </w:r>
      <w:r>
        <w:rPr>
          <w:rFonts w:ascii="宋体" w:hAnsi="宋体"/>
        </w:rPr>
        <w:t>”</w:t>
      </w:r>
      <w:r w:rsidRPr="00D42D01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分支名-branch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中</w:t>
      </w:r>
    </w:p>
    <w:p w:rsidR="009E4934" w:rsidRDefault="009E4934" w:rsidP="009E4934">
      <w:pPr>
        <w:pStyle w:val="ad"/>
        <w:spacing w:line="380" w:lineRule="exact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ab/>
        <w:t xml:space="preserve">  4) repo sync .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 xml:space="preserve">   </w:t>
      </w:r>
      <w:r w:rsidR="00AA042A">
        <w:rPr>
          <w:rFonts w:ascii="宋体" w:hAnsi="宋体" w:hint="eastAsia"/>
        </w:rPr>
        <w:t>同步本地当个仓库</w:t>
      </w:r>
    </w:p>
    <w:p w:rsidR="009E4934" w:rsidRDefault="009E4934" w:rsidP="009E4934">
      <w:pPr>
        <w:pStyle w:val="ad"/>
        <w:spacing w:line="380" w:lineRule="exact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ab/>
        <w:t xml:space="preserve">  5）git merge  tag名-branch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 xml:space="preserve">   将分支“tag名-branch”合并到更新后的tag中</w:t>
      </w:r>
    </w:p>
    <w:p w:rsidR="009E4934" w:rsidRDefault="009E4934" w:rsidP="009E4934">
      <w:pPr>
        <w:pStyle w:val="ad"/>
        <w:spacing w:line="380" w:lineRule="exact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 xml:space="preserve"> 解决冲突，一般情况下是没有，订单合并原型或者同一个文件多个人修改则会存在冲突，本地</w:t>
      </w:r>
      <w:r>
        <w:rPr>
          <w:rFonts w:ascii="宋体" w:hAnsi="宋体" w:hint="eastAsia"/>
        </w:rPr>
        <w:lastRenderedPageBreak/>
        <w:t>解决即可。</w:t>
      </w:r>
    </w:p>
    <w:p w:rsidR="009E4934" w:rsidRDefault="009E4934" w:rsidP="009E4934">
      <w:pPr>
        <w:pStyle w:val="ad"/>
        <w:spacing w:line="380" w:lineRule="exact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ab/>
        <w:t xml:space="preserve">   6）git tag </w:t>
      </w:r>
      <w:r>
        <w:rPr>
          <w:rFonts w:ascii="宋体" w:hAnsi="宋体"/>
        </w:rPr>
        <w:t>–</w:t>
      </w:r>
      <w:r>
        <w:rPr>
          <w:rFonts w:ascii="宋体" w:hAnsi="宋体" w:hint="eastAsia"/>
        </w:rPr>
        <w:t>f  tag名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 xml:space="preserve">   升级该项目的tag标识指向</w:t>
      </w:r>
    </w:p>
    <w:p w:rsidR="009E4934" w:rsidRDefault="009E4934" w:rsidP="009E4934">
      <w:pPr>
        <w:pStyle w:val="ad"/>
        <w:spacing w:line="380" w:lineRule="exact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ab/>
        <w:t xml:space="preserve">   7）git push 仓库名 tag名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 xml:space="preserve">   将升级后的tag推送到服务器上</w:t>
      </w:r>
    </w:p>
    <w:p w:rsidR="00272229" w:rsidRDefault="009E4934" w:rsidP="009E4934">
      <w:pPr>
        <w:ind w:left="420"/>
      </w:pPr>
      <w:r>
        <w:rPr>
          <w:rFonts w:ascii="宋体" w:hAnsi="宋体" w:hint="eastAsia"/>
        </w:rPr>
        <w:tab/>
        <w:t xml:space="preserve">  仓库名的查看命令：git remote</w:t>
      </w:r>
    </w:p>
    <w:p w:rsidR="00272229" w:rsidRPr="00272229" w:rsidRDefault="00272229" w:rsidP="00272229"/>
    <w:p w:rsidR="00AA042A" w:rsidRPr="00AA042A" w:rsidRDefault="00272229" w:rsidP="00AA042A">
      <w:pPr>
        <w:pStyle w:val="2"/>
        <w:spacing w:before="0" w:after="0" w:line="400" w:lineRule="exact"/>
        <w:ind w:left="578" w:hanging="408"/>
        <w:rPr>
          <w:rFonts w:ascii="宋体" w:eastAsia="宋体" w:hAnsi="宋体"/>
          <w:b w:val="0"/>
          <w:bCs w:val="0"/>
          <w:sz w:val="21"/>
          <w:szCs w:val="21"/>
        </w:rPr>
      </w:pPr>
      <w:r w:rsidRPr="00272229">
        <w:rPr>
          <w:rFonts w:ascii="宋体" w:eastAsia="宋体" w:hAnsi="宋体" w:hint="eastAsia"/>
          <w:b w:val="0"/>
          <w:bCs w:val="0"/>
          <w:sz w:val="21"/>
          <w:szCs w:val="21"/>
        </w:rPr>
        <w:t>其他一些常用命令</w:t>
      </w:r>
    </w:p>
    <w:p w:rsidR="009E4934" w:rsidRDefault="009E4934" w:rsidP="009E4934">
      <w:pPr>
        <w:pStyle w:val="ad"/>
        <w:spacing w:line="380" w:lineRule="exact"/>
        <w:ind w:leftChars="200" w:left="420" w:firstLineChars="300" w:firstLine="630"/>
        <w:rPr>
          <w:rFonts w:ascii="宋体" w:hAnsi="宋体"/>
        </w:rPr>
      </w:pPr>
      <w:r>
        <w:rPr>
          <w:rFonts w:ascii="宋体" w:hAnsi="宋体" w:hint="eastAsia"/>
        </w:rPr>
        <w:t xml:space="preserve">repo forall -c </w:t>
      </w:r>
      <w:r w:rsidRPr="00347C05">
        <w:rPr>
          <w:rFonts w:ascii="宋体" w:hAnsi="宋体"/>
        </w:rPr>
        <w:t>git log --author=ljx --author=ljl --until=2012-06-08 --before=2012-07-08</w:t>
      </w:r>
      <w:r>
        <w:rPr>
          <w:rFonts w:ascii="宋体" w:hAnsi="宋体" w:hint="eastAsia"/>
        </w:rPr>
        <w:t xml:space="preserve">                    从2012-06-08截止2012-07-08这段期间ljx、ljl两个用户所有仓库的提交记录</w:t>
      </w:r>
    </w:p>
    <w:p w:rsidR="009E4934" w:rsidRPr="00347C05" w:rsidRDefault="009E4934" w:rsidP="009E4934">
      <w:pPr>
        <w:pStyle w:val="ad"/>
        <w:spacing w:line="380" w:lineRule="exact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 xml:space="preserve">  git checkout 哈希值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 xml:space="preserve">   切换到某次提交的内容中，本次的分支会显示为no branch</w:t>
      </w:r>
    </w:p>
    <w:p w:rsidR="00272229" w:rsidRPr="009E4934" w:rsidRDefault="00272229" w:rsidP="00272229"/>
    <w:p w:rsidR="00272229" w:rsidRDefault="00272229" w:rsidP="00272229">
      <w:pPr>
        <w:pStyle w:val="2"/>
        <w:spacing w:before="0" w:after="0" w:line="400" w:lineRule="exact"/>
        <w:ind w:left="578" w:hanging="408"/>
        <w:rPr>
          <w:rFonts w:ascii="宋体" w:eastAsia="宋体" w:hAnsi="宋体"/>
          <w:b w:val="0"/>
          <w:bCs w:val="0"/>
          <w:sz w:val="21"/>
          <w:szCs w:val="21"/>
        </w:rPr>
      </w:pPr>
      <w:r w:rsidRPr="00272229">
        <w:rPr>
          <w:rFonts w:ascii="宋体" w:eastAsia="宋体" w:hAnsi="宋体" w:hint="eastAsia"/>
          <w:b w:val="0"/>
          <w:bCs w:val="0"/>
          <w:sz w:val="21"/>
          <w:szCs w:val="21"/>
        </w:rPr>
        <w:t>其他</w:t>
      </w:r>
    </w:p>
    <w:p w:rsidR="009E4934" w:rsidRDefault="009E4934" w:rsidP="009E4934">
      <w:pPr>
        <w:pStyle w:val="ad"/>
        <w:spacing w:line="380" w:lineRule="exact"/>
        <w:ind w:leftChars="400" w:left="840" w:firstLineChars="100" w:firstLine="210"/>
        <w:rPr>
          <w:rFonts w:ascii="宋体" w:hAnsi="宋体"/>
        </w:rPr>
      </w:pPr>
      <w:r>
        <w:rPr>
          <w:rFonts w:ascii="宋体" w:hAnsi="宋体" w:hint="eastAsia"/>
        </w:rPr>
        <w:t>常用的比较工具：meld</w:t>
      </w:r>
    </w:p>
    <w:p w:rsidR="00272229" w:rsidRDefault="009E4934" w:rsidP="009E4934"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 xml:space="preserve">  常用的日志查看工具：qgit/gitk/gitg/tig,推荐使用qgit、tig</w:t>
      </w:r>
    </w:p>
    <w:p w:rsidR="00272229" w:rsidRPr="00272229" w:rsidRDefault="00272229" w:rsidP="00272229"/>
    <w:p w:rsidR="00272229" w:rsidRDefault="00272229" w:rsidP="00272229">
      <w:pPr>
        <w:pStyle w:val="2"/>
        <w:spacing w:before="0" w:after="0" w:line="400" w:lineRule="exact"/>
        <w:ind w:left="578" w:hanging="408"/>
        <w:rPr>
          <w:rFonts w:ascii="宋体" w:eastAsia="宋体" w:hAnsi="宋体"/>
          <w:b w:val="0"/>
          <w:bCs w:val="0"/>
          <w:sz w:val="21"/>
          <w:szCs w:val="21"/>
        </w:rPr>
      </w:pPr>
      <w:r w:rsidRPr="00272229">
        <w:rPr>
          <w:rFonts w:ascii="宋体" w:eastAsia="宋体" w:hAnsi="宋体" w:hint="eastAsia"/>
          <w:b w:val="0"/>
          <w:bCs w:val="0"/>
          <w:sz w:val="21"/>
          <w:szCs w:val="21"/>
        </w:rPr>
        <w:t>注意事项</w:t>
      </w:r>
    </w:p>
    <w:p w:rsidR="009E4934" w:rsidRPr="009E4934" w:rsidRDefault="009E4934" w:rsidP="009E4934">
      <w:pPr>
        <w:pStyle w:val="ad"/>
        <w:spacing w:line="380" w:lineRule="exact"/>
        <w:ind w:left="578" w:firstLineChars="0"/>
        <w:rPr>
          <w:rFonts w:ascii="宋体" w:hAnsi="宋体"/>
        </w:rPr>
      </w:pPr>
      <w:r w:rsidRPr="009E4934">
        <w:rPr>
          <w:rFonts w:ascii="宋体" w:hAnsi="宋体" w:hint="eastAsia"/>
        </w:rPr>
        <w:t>1.</w:t>
      </w:r>
      <w:r w:rsidR="00076C5D">
        <w:rPr>
          <w:rFonts w:ascii="宋体" w:hAnsi="宋体" w:hint="eastAsia"/>
        </w:rPr>
        <w:t>涉及到</w:t>
      </w:r>
      <w:r w:rsidRPr="009E4934">
        <w:rPr>
          <w:rFonts w:ascii="宋体" w:hAnsi="宋体" w:hint="eastAsia"/>
        </w:rPr>
        <w:t>该项目的提货单需要进行修改时，</w:t>
      </w:r>
      <w:r w:rsidR="00076C5D">
        <w:rPr>
          <w:rFonts w:ascii="宋体" w:hAnsi="宋体" w:hint="eastAsia"/>
        </w:rPr>
        <w:t>工程师以正式</w:t>
      </w:r>
      <w:r w:rsidRPr="009E4934">
        <w:rPr>
          <w:rFonts w:ascii="宋体" w:hAnsi="宋体" w:hint="eastAsia"/>
        </w:rPr>
        <w:t>邮件通知该项目配置管理员，由配置管理员进行</w:t>
      </w:r>
      <w:r w:rsidR="00076C5D">
        <w:rPr>
          <w:rFonts w:ascii="宋体" w:hAnsi="宋体" w:hint="eastAsia"/>
        </w:rPr>
        <w:t>统一处理</w:t>
      </w:r>
      <w:r w:rsidRPr="009E4934">
        <w:rPr>
          <w:rFonts w:ascii="宋体" w:hAnsi="宋体" w:hint="eastAsia"/>
        </w:rPr>
        <w:t>，避免工程师</w:t>
      </w:r>
      <w:r w:rsidR="00076C5D">
        <w:rPr>
          <w:rFonts w:ascii="宋体" w:hAnsi="宋体" w:hint="eastAsia"/>
        </w:rPr>
        <w:t>因私自</w:t>
      </w:r>
      <w:r w:rsidRPr="009E4934">
        <w:rPr>
          <w:rFonts w:ascii="宋体" w:hAnsi="宋体" w:hint="eastAsia"/>
        </w:rPr>
        <w:t>修改了</w:t>
      </w:r>
      <w:r w:rsidR="00076C5D">
        <w:rPr>
          <w:rFonts w:ascii="宋体" w:hAnsi="宋体" w:hint="eastAsia"/>
        </w:rPr>
        <w:t>该项目的</w:t>
      </w:r>
      <w:r w:rsidRPr="009E4934">
        <w:rPr>
          <w:rFonts w:ascii="宋体" w:hAnsi="宋体" w:hint="eastAsia"/>
        </w:rPr>
        <w:t>提货单后</w:t>
      </w:r>
      <w:r w:rsidR="00076C5D">
        <w:rPr>
          <w:rFonts w:ascii="宋体" w:hAnsi="宋体" w:hint="eastAsia"/>
        </w:rPr>
        <w:t>出现问题</w:t>
      </w:r>
      <w:r w:rsidRPr="009E4934">
        <w:rPr>
          <w:rFonts w:ascii="宋体" w:hAnsi="宋体" w:hint="eastAsia"/>
        </w:rPr>
        <w:t>，配置管理员</w:t>
      </w:r>
      <w:r w:rsidR="00076C5D">
        <w:rPr>
          <w:rFonts w:ascii="宋体" w:hAnsi="宋体" w:hint="eastAsia"/>
        </w:rPr>
        <w:t>需要花费大量的时间进行问题的确认，影响项目的进度以及可能导致的部分工程师代码缺失</w:t>
      </w:r>
      <w:r w:rsidRPr="009E4934">
        <w:rPr>
          <w:rFonts w:ascii="宋体" w:hAnsi="宋体" w:hint="eastAsia"/>
        </w:rPr>
        <w:t>。</w:t>
      </w:r>
    </w:p>
    <w:p w:rsidR="009E4934" w:rsidRPr="009E4934" w:rsidRDefault="009E4934" w:rsidP="009E4934">
      <w:pPr>
        <w:pStyle w:val="ad"/>
        <w:spacing w:line="380" w:lineRule="exact"/>
        <w:ind w:firstLineChars="0" w:firstLine="0"/>
        <w:rPr>
          <w:rFonts w:ascii="宋体" w:hAnsi="宋体"/>
        </w:rPr>
      </w:pPr>
      <w:r w:rsidRPr="009E4934">
        <w:rPr>
          <w:rFonts w:ascii="宋体" w:hAnsi="宋体" w:hint="eastAsia"/>
        </w:rPr>
        <w:tab/>
      </w:r>
      <w:r w:rsidRPr="009E4934">
        <w:rPr>
          <w:rFonts w:ascii="宋体" w:hAnsi="宋体" w:hint="eastAsia"/>
        </w:rPr>
        <w:tab/>
        <w:t xml:space="preserve">  2.工程师</w:t>
      </w:r>
      <w:r w:rsidR="00076C5D">
        <w:rPr>
          <w:rFonts w:ascii="宋体" w:hAnsi="宋体" w:hint="eastAsia"/>
        </w:rPr>
        <w:t>需要将新增该项目新的仓库时，邮件通知该项目的配置管理员进行处理，避免工程师的误操作导致服务器上面相关数据的紊乱或者丢失，影响其他的项目进度</w:t>
      </w:r>
      <w:r w:rsidRPr="009E4934">
        <w:rPr>
          <w:rFonts w:ascii="宋体" w:hAnsi="宋体" w:hint="eastAsia"/>
        </w:rPr>
        <w:t>。</w:t>
      </w:r>
    </w:p>
    <w:p w:rsidR="009E4934" w:rsidRPr="009E4934" w:rsidRDefault="009E4934" w:rsidP="009E4934">
      <w:pPr>
        <w:pStyle w:val="ad"/>
        <w:spacing w:line="380" w:lineRule="exact"/>
        <w:ind w:firstLineChars="0" w:firstLine="0"/>
        <w:rPr>
          <w:rFonts w:ascii="宋体" w:hAnsi="宋体"/>
        </w:rPr>
      </w:pPr>
      <w:r w:rsidRPr="009E4934">
        <w:rPr>
          <w:rFonts w:ascii="宋体" w:hAnsi="宋体" w:hint="eastAsia"/>
        </w:rPr>
        <w:tab/>
      </w:r>
      <w:r w:rsidRPr="009E4934">
        <w:rPr>
          <w:rFonts w:ascii="宋体" w:hAnsi="宋体" w:hint="eastAsia"/>
        </w:rPr>
        <w:tab/>
        <w:t xml:space="preserve">   3.</w:t>
      </w:r>
      <w:r w:rsidR="00076C5D">
        <w:rPr>
          <w:rFonts w:ascii="宋体" w:hAnsi="宋体" w:hint="eastAsia"/>
        </w:rPr>
        <w:t>目前工程师编译发布版本</w:t>
      </w:r>
      <w:r w:rsidRPr="009E4934">
        <w:rPr>
          <w:rFonts w:ascii="宋体" w:hAnsi="宋体" w:hint="eastAsia"/>
        </w:rPr>
        <w:t>时，</w:t>
      </w:r>
      <w:r w:rsidR="00076C5D">
        <w:rPr>
          <w:rFonts w:ascii="宋体" w:hAnsi="宋体" w:hint="eastAsia"/>
        </w:rPr>
        <w:t>需要</w:t>
      </w:r>
      <w:r w:rsidRPr="009E4934">
        <w:rPr>
          <w:rFonts w:ascii="宋体" w:hAnsi="宋体" w:hint="eastAsia"/>
        </w:rPr>
        <w:t>及时通知配置管理员给发布的版本添加相应的tag标识，</w:t>
      </w:r>
      <w:r w:rsidR="00076C5D">
        <w:rPr>
          <w:rFonts w:ascii="宋体" w:hAnsi="宋体" w:hint="eastAsia"/>
        </w:rPr>
        <w:t>以便后续的版本出现问题时，方便工程师进行版本回退</w:t>
      </w:r>
      <w:r w:rsidRPr="009E4934">
        <w:rPr>
          <w:rFonts w:ascii="宋体" w:hAnsi="宋体" w:hint="eastAsia"/>
        </w:rPr>
        <w:t>。</w:t>
      </w:r>
    </w:p>
    <w:p w:rsidR="00272229" w:rsidRPr="009E4934" w:rsidRDefault="009E4934" w:rsidP="009E4934">
      <w:pPr>
        <w:pStyle w:val="ad"/>
        <w:spacing w:line="380" w:lineRule="exact"/>
        <w:ind w:firstLineChars="150" w:firstLine="315"/>
        <w:rPr>
          <w:rFonts w:ascii="宋体" w:hAnsi="宋体"/>
        </w:rPr>
      </w:pPr>
      <w:r w:rsidRPr="009E4934">
        <w:rPr>
          <w:rFonts w:ascii="宋体" w:hAnsi="宋体" w:hint="eastAsia"/>
        </w:rPr>
        <w:tab/>
        <w:t xml:space="preserve">      4.工程师在升级基线或者补丁前，</w:t>
      </w:r>
      <w:r w:rsidR="00076C5D">
        <w:rPr>
          <w:rFonts w:ascii="宋体" w:hAnsi="宋体" w:hint="eastAsia"/>
        </w:rPr>
        <w:t>需要</w:t>
      </w:r>
      <w:r w:rsidRPr="009E4934">
        <w:rPr>
          <w:rFonts w:ascii="宋体" w:hAnsi="宋体" w:hint="eastAsia"/>
        </w:rPr>
        <w:t>及时通知配置管理员打上基线或者补丁的tag标识，方便后续的版本回溯。</w:t>
      </w:r>
    </w:p>
    <w:p w:rsidR="00272229" w:rsidRPr="00272229" w:rsidRDefault="00272229" w:rsidP="00272229"/>
    <w:p w:rsidR="004009F9" w:rsidRPr="00534991" w:rsidRDefault="004009F9" w:rsidP="009125A6">
      <w:pPr>
        <w:pStyle w:val="1"/>
        <w:spacing w:before="0" w:after="0" w:line="400" w:lineRule="exact"/>
        <w:rPr>
          <w:rFonts w:ascii="宋体" w:hAnsi="宋体"/>
          <w:sz w:val="21"/>
          <w:szCs w:val="21"/>
        </w:rPr>
      </w:pPr>
      <w:r w:rsidRPr="00534991">
        <w:rPr>
          <w:rFonts w:ascii="宋体" w:hAnsi="宋体" w:hint="eastAsia"/>
          <w:sz w:val="21"/>
          <w:szCs w:val="21"/>
        </w:rPr>
        <w:t>支持文件</w:t>
      </w:r>
      <w:r w:rsidRPr="00534991">
        <w:rPr>
          <w:rStyle w:val="apple-converted-space"/>
          <w:rFonts w:ascii="宋体" w:hAnsi="宋体"/>
          <w:sz w:val="21"/>
          <w:szCs w:val="21"/>
        </w:rPr>
        <w:t> </w:t>
      </w:r>
      <w:r w:rsidR="0058405C">
        <w:rPr>
          <w:rStyle w:val="apple-style-span"/>
          <w:rFonts w:ascii="宋体" w:hAnsi="宋体" w:hint="eastAsia"/>
          <w:sz w:val="21"/>
          <w:szCs w:val="21"/>
        </w:rPr>
        <w:t>：</w:t>
      </w:r>
    </w:p>
    <w:p w:rsidR="004009F9" w:rsidRPr="008150EE" w:rsidRDefault="00FC6196" w:rsidP="00FC6196">
      <w:pPr>
        <w:pStyle w:val="2"/>
        <w:numPr>
          <w:ilvl w:val="0"/>
          <w:numId w:val="0"/>
        </w:numPr>
        <w:spacing w:before="0" w:after="0" w:line="400" w:lineRule="exact"/>
        <w:ind w:left="576"/>
        <w:rPr>
          <w:rFonts w:ascii="宋体" w:eastAsia="宋体" w:hAnsi="宋体"/>
          <w:b w:val="0"/>
          <w:bCs w:val="0"/>
          <w:sz w:val="21"/>
          <w:szCs w:val="21"/>
        </w:rPr>
      </w:pPr>
      <w:r>
        <w:rPr>
          <w:rFonts w:ascii="宋体" w:eastAsia="宋体" w:hAnsi="宋体" w:hint="eastAsia"/>
          <w:b w:val="0"/>
          <w:bCs w:val="0"/>
          <w:sz w:val="21"/>
          <w:szCs w:val="21"/>
        </w:rPr>
        <w:t>无</w:t>
      </w:r>
    </w:p>
    <w:p w:rsidR="004009F9" w:rsidRPr="00534991" w:rsidRDefault="004009F9" w:rsidP="009125A6">
      <w:pPr>
        <w:pStyle w:val="1"/>
        <w:spacing w:before="0" w:after="0" w:line="400" w:lineRule="exact"/>
        <w:rPr>
          <w:rFonts w:ascii="宋体" w:hAnsi="宋体"/>
          <w:sz w:val="21"/>
          <w:szCs w:val="21"/>
        </w:rPr>
      </w:pPr>
      <w:r w:rsidRPr="00534991">
        <w:rPr>
          <w:rFonts w:ascii="宋体" w:hAnsi="宋体" w:hint="eastAsia"/>
          <w:sz w:val="21"/>
          <w:szCs w:val="21"/>
        </w:rPr>
        <w:t>记录和表单</w:t>
      </w:r>
      <w:r w:rsidRPr="00534991">
        <w:rPr>
          <w:rStyle w:val="apple-converted-space"/>
          <w:rFonts w:ascii="宋体" w:hAnsi="宋体"/>
          <w:sz w:val="21"/>
          <w:szCs w:val="21"/>
        </w:rPr>
        <w:t> </w:t>
      </w:r>
      <w:r w:rsidR="0058405C">
        <w:rPr>
          <w:rStyle w:val="apple-style-span"/>
          <w:rFonts w:ascii="宋体" w:hAnsi="宋体" w:hint="eastAsia"/>
          <w:sz w:val="21"/>
          <w:szCs w:val="21"/>
        </w:rPr>
        <w:t>：</w:t>
      </w:r>
    </w:p>
    <w:p w:rsidR="008150EE" w:rsidRPr="00FC6196" w:rsidRDefault="00FC6196" w:rsidP="00FC6196">
      <w:pPr>
        <w:pStyle w:val="2"/>
        <w:numPr>
          <w:ilvl w:val="0"/>
          <w:numId w:val="0"/>
        </w:numPr>
        <w:spacing w:before="0" w:after="0" w:line="400" w:lineRule="exact"/>
        <w:ind w:left="576"/>
        <w:rPr>
          <w:rFonts w:ascii="宋体" w:eastAsia="宋体" w:hAnsi="宋体"/>
          <w:b w:val="0"/>
          <w:bCs w:val="0"/>
          <w:kern w:val="0"/>
          <w:sz w:val="21"/>
          <w:szCs w:val="21"/>
        </w:rPr>
      </w:pPr>
      <w:r>
        <w:rPr>
          <w:rFonts w:ascii="宋体" w:eastAsia="宋体" w:hAnsi="宋体" w:hint="eastAsia"/>
          <w:b w:val="0"/>
          <w:bCs w:val="0"/>
          <w:kern w:val="0"/>
          <w:sz w:val="21"/>
          <w:szCs w:val="21"/>
        </w:rPr>
        <w:t>无</w:t>
      </w:r>
    </w:p>
    <w:p w:rsidR="004009F9" w:rsidRDefault="004009F9" w:rsidP="009125A6">
      <w:pPr>
        <w:pStyle w:val="1"/>
        <w:spacing w:before="0" w:after="0" w:line="400" w:lineRule="exact"/>
        <w:rPr>
          <w:rStyle w:val="apple-converted-space"/>
          <w:rFonts w:ascii="宋体" w:hAnsi="宋体" w:hint="eastAsia"/>
          <w:sz w:val="21"/>
          <w:szCs w:val="21"/>
        </w:rPr>
      </w:pPr>
      <w:r w:rsidRPr="00534991">
        <w:rPr>
          <w:rFonts w:ascii="宋体" w:hAnsi="宋体" w:hint="eastAsia"/>
          <w:sz w:val="21"/>
          <w:szCs w:val="21"/>
        </w:rPr>
        <w:t>附件</w:t>
      </w:r>
      <w:r w:rsidRPr="00534991">
        <w:rPr>
          <w:rStyle w:val="apple-converted-space"/>
          <w:rFonts w:ascii="宋体" w:hAnsi="宋体"/>
          <w:sz w:val="21"/>
          <w:szCs w:val="21"/>
        </w:rPr>
        <w:t> </w:t>
      </w:r>
    </w:p>
    <w:p w:rsidR="0058405C" w:rsidRDefault="0058405C" w:rsidP="0058405C">
      <w:pPr>
        <w:rPr>
          <w:rFonts w:hint="eastAsia"/>
        </w:rPr>
      </w:pPr>
      <w:r>
        <w:rPr>
          <w:rFonts w:hint="eastAsia"/>
        </w:rPr>
        <w:t xml:space="preserve">7.1 </w:t>
      </w:r>
      <w:r>
        <w:rPr>
          <w:rFonts w:hint="eastAsia"/>
        </w:rPr>
        <w:t>客户命名简称</w:t>
      </w:r>
      <w:r>
        <w:rPr>
          <w:rFonts w:hint="eastAsia"/>
        </w:rPr>
        <w:t xml:space="preserve"> </w:t>
      </w:r>
      <w:r>
        <w:rPr>
          <w:rFonts w:hint="eastAsia"/>
        </w:rPr>
        <w:t>附件</w:t>
      </w:r>
      <w:r>
        <w:rPr>
          <w:rFonts w:hint="eastAsia"/>
        </w:rPr>
        <w:t>1</w:t>
      </w:r>
    </w:p>
    <w:p w:rsidR="008150EE" w:rsidRDefault="0058405C" w:rsidP="0058405C">
      <w:pPr>
        <w:rPr>
          <w:rFonts w:hint="eastAsia"/>
        </w:rPr>
      </w:pPr>
      <w:r>
        <w:rPr>
          <w:rFonts w:hint="eastAsia"/>
        </w:rPr>
        <w:t xml:space="preserve">7.2 </w:t>
      </w:r>
      <w:r>
        <w:rPr>
          <w:rFonts w:hint="eastAsia"/>
        </w:rPr>
        <w:t>国家域名</w:t>
      </w:r>
      <w:r>
        <w:rPr>
          <w:rFonts w:hint="eastAsia"/>
        </w:rPr>
        <w:t xml:space="preserve">     </w:t>
      </w:r>
      <w:r>
        <w:rPr>
          <w:rFonts w:hint="eastAsia"/>
        </w:rPr>
        <w:t>附件</w:t>
      </w:r>
      <w:r>
        <w:rPr>
          <w:rFonts w:hint="eastAsia"/>
        </w:rPr>
        <w:t>2</w:t>
      </w:r>
    </w:p>
    <w:p w:rsidR="0058405C" w:rsidRPr="0058405C" w:rsidRDefault="0058405C" w:rsidP="0058405C"/>
    <w:p w:rsidR="0058405C" w:rsidRDefault="0058405C" w:rsidP="008150EE">
      <w:pPr>
        <w:rPr>
          <w:rFonts w:hint="eastAsia"/>
        </w:rPr>
      </w:pPr>
    </w:p>
    <w:p w:rsidR="0058405C" w:rsidRDefault="0058405C" w:rsidP="008150EE">
      <w:pPr>
        <w:rPr>
          <w:rFonts w:hint="eastAsia"/>
        </w:rPr>
      </w:pPr>
    </w:p>
    <w:p w:rsidR="008150EE" w:rsidRPr="008150EE" w:rsidRDefault="0058405C" w:rsidP="008150EE">
      <w:r>
        <w:rPr>
          <w:rFonts w:hint="eastAsia"/>
        </w:rPr>
        <w:lastRenderedPageBreak/>
        <w:t>附件</w:t>
      </w:r>
      <w:r>
        <w:rPr>
          <w:rFonts w:hint="eastAsia"/>
        </w:rPr>
        <w:t>1</w:t>
      </w:r>
    </w:p>
    <w:tbl>
      <w:tblPr>
        <w:tblW w:w="5000" w:type="pct"/>
        <w:tblLook w:val="04A0"/>
      </w:tblPr>
      <w:tblGrid>
        <w:gridCol w:w="1643"/>
        <w:gridCol w:w="1643"/>
        <w:gridCol w:w="1642"/>
        <w:gridCol w:w="1642"/>
        <w:gridCol w:w="1642"/>
        <w:gridCol w:w="1642"/>
      </w:tblGrid>
      <w:tr w:rsidR="0058405C" w:rsidRPr="0058405C" w:rsidTr="0058405C">
        <w:trPr>
          <w:trHeight w:val="525"/>
        </w:trPr>
        <w:tc>
          <w:tcPr>
            <w:tcW w:w="8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8405C" w:rsidRPr="0058405C" w:rsidRDefault="0058405C" w:rsidP="0058405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区域</w:t>
            </w:r>
          </w:p>
        </w:tc>
        <w:tc>
          <w:tcPr>
            <w:tcW w:w="8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8405C" w:rsidRPr="0058405C" w:rsidRDefault="0058405C" w:rsidP="0058405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国家</w:t>
            </w:r>
          </w:p>
        </w:tc>
        <w:tc>
          <w:tcPr>
            <w:tcW w:w="8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客户品牌</w:t>
            </w:r>
          </w:p>
        </w:tc>
        <w:tc>
          <w:tcPr>
            <w:tcW w:w="8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国家简称</w:t>
            </w:r>
          </w:p>
        </w:tc>
        <w:tc>
          <w:tcPr>
            <w:tcW w:w="8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8405C">
              <w:rPr>
                <w:rFonts w:ascii="宋体" w:hAnsi="宋体" w:cs="宋体" w:hint="eastAsia"/>
                <w:kern w:val="0"/>
                <w:sz w:val="24"/>
              </w:rPr>
              <w:t>客户简称</w:t>
            </w:r>
          </w:p>
        </w:tc>
        <w:tc>
          <w:tcPr>
            <w:tcW w:w="8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58405C" w:rsidRPr="0058405C" w:rsidTr="0058405C">
        <w:trPr>
          <w:trHeight w:val="312"/>
        </w:trPr>
        <w:tc>
          <w:tcPr>
            <w:tcW w:w="8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58405C" w:rsidRPr="0058405C" w:rsidTr="0058405C">
        <w:trPr>
          <w:trHeight w:val="510"/>
        </w:trPr>
        <w:tc>
          <w:tcPr>
            <w:tcW w:w="8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05C" w:rsidRPr="0058405C" w:rsidRDefault="0058405C" w:rsidP="0058405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kern w:val="0"/>
                <w:sz w:val="20"/>
                <w:szCs w:val="20"/>
              </w:rPr>
              <w:t>南亚区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05C" w:rsidRPr="0058405C" w:rsidRDefault="0058405C" w:rsidP="0058405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kern w:val="0"/>
                <w:sz w:val="20"/>
                <w:szCs w:val="20"/>
              </w:rPr>
              <w:t>印度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kern w:val="0"/>
                <w:sz w:val="20"/>
                <w:szCs w:val="20"/>
              </w:rPr>
              <w:t>Micromax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8405C">
              <w:rPr>
                <w:rFonts w:ascii="宋体" w:hAnsi="宋体" w:cs="宋体" w:hint="eastAsia"/>
                <w:kern w:val="0"/>
                <w:sz w:val="24"/>
              </w:rPr>
              <w:t>MMX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8405C" w:rsidRPr="0058405C" w:rsidTr="0058405C">
        <w:trPr>
          <w:trHeight w:val="420"/>
        </w:trPr>
        <w:tc>
          <w:tcPr>
            <w:tcW w:w="8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05C" w:rsidRPr="0058405C" w:rsidRDefault="0058405C" w:rsidP="0058405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kern w:val="0"/>
                <w:sz w:val="20"/>
                <w:szCs w:val="20"/>
              </w:rPr>
              <w:t>巴基斯坦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kern w:val="0"/>
                <w:sz w:val="20"/>
                <w:szCs w:val="20"/>
              </w:rPr>
              <w:t>Qmobile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PK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8405C">
              <w:rPr>
                <w:rFonts w:ascii="宋体" w:hAnsi="宋体" w:cs="宋体" w:hint="eastAsia"/>
                <w:kern w:val="0"/>
                <w:sz w:val="24"/>
              </w:rPr>
              <w:t>QMB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8405C" w:rsidRPr="0058405C" w:rsidTr="0058405C">
        <w:trPr>
          <w:trHeight w:val="435"/>
        </w:trPr>
        <w:tc>
          <w:tcPr>
            <w:tcW w:w="8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05C" w:rsidRPr="0058405C" w:rsidRDefault="0058405C" w:rsidP="0058405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kern w:val="0"/>
                <w:sz w:val="20"/>
                <w:szCs w:val="20"/>
              </w:rPr>
              <w:t>孟加拉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kern w:val="0"/>
                <w:sz w:val="20"/>
                <w:szCs w:val="20"/>
              </w:rPr>
              <w:t>SFONE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BD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8405C">
              <w:rPr>
                <w:rFonts w:ascii="宋体" w:hAnsi="宋体" w:cs="宋体" w:hint="eastAsia"/>
                <w:kern w:val="0"/>
                <w:sz w:val="24"/>
              </w:rPr>
              <w:t>SFO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8405C" w:rsidRPr="0058405C" w:rsidTr="0058405C">
        <w:trPr>
          <w:trHeight w:val="390"/>
        </w:trPr>
        <w:tc>
          <w:tcPr>
            <w:tcW w:w="8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kern w:val="0"/>
                <w:sz w:val="20"/>
                <w:szCs w:val="20"/>
              </w:rPr>
              <w:t>Symphony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BD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8405C">
              <w:rPr>
                <w:rFonts w:ascii="宋体" w:hAnsi="宋体" w:cs="宋体" w:hint="eastAsia"/>
                <w:kern w:val="0"/>
                <w:sz w:val="24"/>
              </w:rPr>
              <w:t>SYM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8405C" w:rsidRPr="0058405C" w:rsidTr="0058405C">
        <w:trPr>
          <w:trHeight w:val="390"/>
        </w:trPr>
        <w:tc>
          <w:tcPr>
            <w:tcW w:w="8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05C" w:rsidRPr="0058405C" w:rsidRDefault="0058405C" w:rsidP="0058405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kern w:val="0"/>
                <w:sz w:val="20"/>
                <w:szCs w:val="20"/>
              </w:rPr>
              <w:t>东南亚区</w:t>
            </w:r>
          </w:p>
        </w:tc>
        <w:tc>
          <w:tcPr>
            <w:tcW w:w="8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05C" w:rsidRPr="0058405C" w:rsidRDefault="0058405C" w:rsidP="0058405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kern w:val="0"/>
                <w:sz w:val="20"/>
                <w:szCs w:val="20"/>
              </w:rPr>
              <w:t>印尼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kern w:val="0"/>
                <w:sz w:val="20"/>
                <w:szCs w:val="20"/>
              </w:rPr>
              <w:t>nexian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8405C">
              <w:rPr>
                <w:rFonts w:ascii="宋体" w:hAnsi="宋体" w:cs="宋体" w:hint="eastAsia"/>
                <w:kern w:val="0"/>
                <w:sz w:val="24"/>
              </w:rPr>
              <w:t>NEX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暂时没做了</w:t>
            </w:r>
          </w:p>
        </w:tc>
      </w:tr>
      <w:tr w:rsidR="0058405C" w:rsidRPr="0058405C" w:rsidTr="0058405C">
        <w:trPr>
          <w:trHeight w:val="480"/>
        </w:trPr>
        <w:tc>
          <w:tcPr>
            <w:tcW w:w="8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kern w:val="0"/>
                <w:sz w:val="20"/>
                <w:szCs w:val="20"/>
              </w:rPr>
              <w:t>POLYTRON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8405C">
              <w:rPr>
                <w:rFonts w:ascii="宋体" w:hAnsi="宋体" w:cs="宋体" w:hint="eastAsia"/>
                <w:kern w:val="0"/>
                <w:sz w:val="24"/>
              </w:rPr>
              <w:t>POL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8405C" w:rsidRPr="0058405C" w:rsidTr="0058405C">
        <w:trPr>
          <w:trHeight w:val="450"/>
        </w:trPr>
        <w:tc>
          <w:tcPr>
            <w:tcW w:w="8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IMO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8405C">
              <w:rPr>
                <w:rFonts w:ascii="宋体" w:hAnsi="宋体" w:cs="宋体" w:hint="eastAsia"/>
                <w:kern w:val="0"/>
                <w:sz w:val="24"/>
              </w:rPr>
              <w:t>IMO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8405C" w:rsidRPr="0058405C" w:rsidTr="0058405C">
        <w:trPr>
          <w:trHeight w:val="420"/>
        </w:trPr>
        <w:tc>
          <w:tcPr>
            <w:tcW w:w="8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05C" w:rsidRPr="0058405C" w:rsidRDefault="0058405C" w:rsidP="0058405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kern w:val="0"/>
                <w:sz w:val="20"/>
                <w:szCs w:val="20"/>
              </w:rPr>
              <w:t>菲律宾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kern w:val="0"/>
                <w:sz w:val="20"/>
                <w:szCs w:val="20"/>
              </w:rPr>
              <w:t>My phone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PH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8405C">
              <w:rPr>
                <w:rFonts w:ascii="宋体" w:hAnsi="宋体" w:cs="宋体" w:hint="eastAsia"/>
                <w:kern w:val="0"/>
                <w:sz w:val="24"/>
              </w:rPr>
              <w:t>MYP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8405C" w:rsidRPr="0058405C" w:rsidTr="0058405C">
        <w:trPr>
          <w:trHeight w:val="420"/>
        </w:trPr>
        <w:tc>
          <w:tcPr>
            <w:tcW w:w="8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05C" w:rsidRPr="0058405C" w:rsidRDefault="0058405C" w:rsidP="0058405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kern w:val="0"/>
                <w:sz w:val="20"/>
                <w:szCs w:val="20"/>
              </w:rPr>
              <w:t>越南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kern w:val="0"/>
                <w:sz w:val="20"/>
                <w:szCs w:val="20"/>
              </w:rPr>
              <w:t>Qmobile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VN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8405C">
              <w:rPr>
                <w:rFonts w:ascii="宋体" w:hAnsi="宋体" w:cs="宋体" w:hint="eastAsia"/>
                <w:kern w:val="0"/>
                <w:sz w:val="24"/>
              </w:rPr>
              <w:t>QMO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8405C" w:rsidRPr="0058405C" w:rsidTr="0058405C">
        <w:trPr>
          <w:trHeight w:val="420"/>
        </w:trPr>
        <w:tc>
          <w:tcPr>
            <w:tcW w:w="8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kern w:val="0"/>
                <w:sz w:val="20"/>
                <w:szCs w:val="20"/>
              </w:rPr>
              <w:t>Vittel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VN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8405C">
              <w:rPr>
                <w:rFonts w:ascii="宋体" w:hAnsi="宋体" w:cs="宋体" w:hint="eastAsia"/>
                <w:kern w:val="0"/>
                <w:sz w:val="24"/>
              </w:rPr>
              <w:t>VIT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8405C" w:rsidRPr="0058405C" w:rsidTr="0058405C">
        <w:trPr>
          <w:trHeight w:val="420"/>
        </w:trPr>
        <w:tc>
          <w:tcPr>
            <w:tcW w:w="8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05C" w:rsidRPr="0058405C" w:rsidRDefault="0058405C" w:rsidP="0058405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kern w:val="0"/>
                <w:sz w:val="20"/>
                <w:szCs w:val="20"/>
              </w:rPr>
              <w:t>马来西亚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MY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8405C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暂时没做了</w:t>
            </w:r>
          </w:p>
        </w:tc>
      </w:tr>
      <w:tr w:rsidR="0058405C" w:rsidRPr="0058405C" w:rsidTr="0058405C">
        <w:trPr>
          <w:trHeight w:val="420"/>
        </w:trPr>
        <w:tc>
          <w:tcPr>
            <w:tcW w:w="8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405C" w:rsidRPr="0058405C" w:rsidRDefault="0058405C" w:rsidP="0058405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kern w:val="0"/>
                <w:sz w:val="20"/>
                <w:szCs w:val="20"/>
              </w:rPr>
              <w:t>泰国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kern w:val="0"/>
                <w:sz w:val="20"/>
                <w:szCs w:val="20"/>
              </w:rPr>
              <w:t>i-mobile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TH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8405C">
              <w:rPr>
                <w:rFonts w:ascii="宋体" w:hAnsi="宋体" w:cs="宋体" w:hint="eastAsia"/>
                <w:kern w:val="0"/>
                <w:sz w:val="24"/>
              </w:rPr>
              <w:t>IMB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8405C" w:rsidRPr="0058405C" w:rsidTr="0058405C">
        <w:trPr>
          <w:trHeight w:val="420"/>
        </w:trPr>
        <w:tc>
          <w:tcPr>
            <w:tcW w:w="8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05C" w:rsidRPr="0058405C" w:rsidRDefault="0058405C" w:rsidP="0058405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kern w:val="0"/>
                <w:sz w:val="20"/>
                <w:szCs w:val="20"/>
              </w:rPr>
              <w:t>欧洲区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05C" w:rsidRPr="0058405C" w:rsidRDefault="0058405C" w:rsidP="0058405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kern w:val="0"/>
                <w:sz w:val="20"/>
                <w:szCs w:val="20"/>
              </w:rPr>
              <w:t>俄罗斯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kern w:val="0"/>
                <w:sz w:val="20"/>
                <w:szCs w:val="20"/>
              </w:rPr>
              <w:t>Fly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RU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8405C">
              <w:rPr>
                <w:rFonts w:ascii="宋体" w:hAnsi="宋体" w:cs="宋体" w:hint="eastAsia"/>
                <w:kern w:val="0"/>
                <w:sz w:val="24"/>
              </w:rPr>
              <w:t>FLY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8405C" w:rsidRPr="0058405C" w:rsidTr="0058405C">
        <w:trPr>
          <w:trHeight w:val="420"/>
        </w:trPr>
        <w:tc>
          <w:tcPr>
            <w:tcW w:w="8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05C" w:rsidRPr="0058405C" w:rsidRDefault="0058405C" w:rsidP="0058405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kern w:val="0"/>
                <w:sz w:val="20"/>
                <w:szCs w:val="20"/>
              </w:rPr>
              <w:t>法国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kern w:val="0"/>
                <w:sz w:val="20"/>
                <w:szCs w:val="20"/>
              </w:rPr>
              <w:t>Wiko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FR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8405C">
              <w:rPr>
                <w:rFonts w:ascii="宋体" w:hAnsi="宋体" w:cs="宋体" w:hint="eastAsia"/>
                <w:kern w:val="0"/>
                <w:sz w:val="24"/>
              </w:rPr>
              <w:t>WIK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8405C" w:rsidRPr="0058405C" w:rsidTr="0058405C">
        <w:trPr>
          <w:trHeight w:val="420"/>
        </w:trPr>
        <w:tc>
          <w:tcPr>
            <w:tcW w:w="8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05C" w:rsidRPr="0058405C" w:rsidRDefault="0058405C" w:rsidP="0058405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kern w:val="0"/>
                <w:sz w:val="20"/>
                <w:szCs w:val="20"/>
              </w:rPr>
              <w:t>突尼斯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kern w:val="0"/>
                <w:sz w:val="20"/>
                <w:szCs w:val="20"/>
              </w:rPr>
              <w:t>Cellcom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TN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8405C">
              <w:rPr>
                <w:rFonts w:ascii="宋体" w:hAnsi="宋体" w:cs="宋体" w:hint="eastAsia"/>
                <w:kern w:val="0"/>
                <w:sz w:val="24"/>
              </w:rPr>
              <w:t>CEL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8405C" w:rsidRPr="0058405C" w:rsidTr="0058405C">
        <w:trPr>
          <w:trHeight w:val="420"/>
        </w:trPr>
        <w:tc>
          <w:tcPr>
            <w:tcW w:w="8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</w:pPr>
            <w:r w:rsidRPr="0058405C"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SIMA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TN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8405C">
              <w:rPr>
                <w:rFonts w:ascii="宋体" w:hAnsi="宋体" w:cs="宋体" w:hint="eastAsia"/>
                <w:kern w:val="0"/>
                <w:sz w:val="24"/>
              </w:rPr>
              <w:t>SIM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8405C" w:rsidRPr="0058405C" w:rsidTr="0058405C">
        <w:trPr>
          <w:trHeight w:val="405"/>
        </w:trPr>
        <w:tc>
          <w:tcPr>
            <w:tcW w:w="8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05C" w:rsidRPr="0058405C" w:rsidRDefault="0058405C" w:rsidP="0058405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kern w:val="0"/>
                <w:sz w:val="20"/>
                <w:szCs w:val="20"/>
              </w:rPr>
              <w:t>意大利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kern w:val="0"/>
                <w:sz w:val="20"/>
                <w:szCs w:val="20"/>
              </w:rPr>
              <w:t>NGM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IT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8405C">
              <w:rPr>
                <w:rFonts w:ascii="宋体" w:hAnsi="宋体" w:cs="宋体" w:hint="eastAsia"/>
                <w:kern w:val="0"/>
                <w:sz w:val="24"/>
              </w:rPr>
              <w:t>NGM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8405C" w:rsidRPr="0058405C" w:rsidTr="0058405C">
        <w:trPr>
          <w:trHeight w:val="405"/>
        </w:trPr>
        <w:tc>
          <w:tcPr>
            <w:tcW w:w="8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kern w:val="0"/>
                <w:sz w:val="20"/>
                <w:szCs w:val="20"/>
              </w:rPr>
              <w:t>BRODI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IT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8405C">
              <w:rPr>
                <w:rFonts w:ascii="宋体" w:hAnsi="宋体" w:cs="宋体" w:hint="eastAsia"/>
                <w:kern w:val="0"/>
                <w:sz w:val="24"/>
              </w:rPr>
              <w:t>BRO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8405C" w:rsidRPr="0058405C" w:rsidTr="0058405C">
        <w:trPr>
          <w:trHeight w:val="420"/>
        </w:trPr>
        <w:tc>
          <w:tcPr>
            <w:tcW w:w="8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05C" w:rsidRPr="0058405C" w:rsidRDefault="0058405C" w:rsidP="0058405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kern w:val="0"/>
                <w:sz w:val="20"/>
                <w:szCs w:val="20"/>
              </w:rPr>
              <w:t>法国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kern w:val="0"/>
                <w:sz w:val="20"/>
                <w:szCs w:val="20"/>
              </w:rPr>
              <w:t>GHT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FR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8405C">
              <w:rPr>
                <w:rFonts w:ascii="宋体" w:hAnsi="宋体" w:cs="宋体" w:hint="eastAsia"/>
                <w:kern w:val="0"/>
                <w:sz w:val="24"/>
              </w:rPr>
              <w:t>GHT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暂时没做了</w:t>
            </w:r>
          </w:p>
        </w:tc>
      </w:tr>
      <w:tr w:rsidR="0058405C" w:rsidRPr="0058405C" w:rsidTr="0058405C">
        <w:trPr>
          <w:trHeight w:val="435"/>
        </w:trPr>
        <w:tc>
          <w:tcPr>
            <w:tcW w:w="8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05C" w:rsidRPr="0058405C" w:rsidRDefault="0058405C" w:rsidP="0058405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kern w:val="0"/>
                <w:sz w:val="20"/>
                <w:szCs w:val="20"/>
              </w:rPr>
              <w:t>葡萄牙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kern w:val="0"/>
                <w:sz w:val="20"/>
                <w:szCs w:val="20"/>
              </w:rPr>
              <w:t>AEG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PT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8405C">
              <w:rPr>
                <w:rFonts w:ascii="宋体" w:hAnsi="宋体" w:cs="宋体" w:hint="eastAsia"/>
                <w:kern w:val="0"/>
                <w:sz w:val="24"/>
              </w:rPr>
              <w:t>AEG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暂时没做了</w:t>
            </w:r>
          </w:p>
        </w:tc>
      </w:tr>
      <w:tr w:rsidR="0058405C" w:rsidRPr="0058405C" w:rsidTr="0058405C">
        <w:trPr>
          <w:trHeight w:val="435"/>
        </w:trPr>
        <w:tc>
          <w:tcPr>
            <w:tcW w:w="8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405C" w:rsidRPr="0058405C" w:rsidRDefault="0058405C" w:rsidP="0058405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kern w:val="0"/>
                <w:sz w:val="20"/>
                <w:szCs w:val="20"/>
              </w:rPr>
              <w:t>德国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kern w:val="0"/>
                <w:sz w:val="20"/>
                <w:szCs w:val="20"/>
              </w:rPr>
              <w:t>MobiStel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8405C">
              <w:rPr>
                <w:rFonts w:ascii="宋体" w:hAnsi="宋体" w:cs="宋体" w:hint="eastAsia"/>
                <w:kern w:val="0"/>
                <w:sz w:val="24"/>
              </w:rPr>
              <w:t>MOB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8405C" w:rsidRPr="0058405C" w:rsidTr="0058405C">
        <w:trPr>
          <w:trHeight w:val="405"/>
        </w:trPr>
        <w:tc>
          <w:tcPr>
            <w:tcW w:w="8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05C" w:rsidRPr="0058405C" w:rsidRDefault="0058405C" w:rsidP="0058405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kern w:val="0"/>
                <w:sz w:val="20"/>
                <w:szCs w:val="20"/>
              </w:rPr>
              <w:t>拉美区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05C" w:rsidRPr="0058405C" w:rsidRDefault="0058405C" w:rsidP="0058405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kern w:val="0"/>
                <w:sz w:val="20"/>
                <w:szCs w:val="20"/>
              </w:rPr>
              <w:t>委内瑞拉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kern w:val="0"/>
                <w:sz w:val="20"/>
                <w:szCs w:val="20"/>
              </w:rPr>
              <w:t>Sendtel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VE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8405C">
              <w:rPr>
                <w:rFonts w:ascii="宋体" w:hAnsi="宋体" w:cs="宋体" w:hint="eastAsia"/>
                <w:kern w:val="0"/>
                <w:sz w:val="24"/>
              </w:rPr>
              <w:t>SEN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8405C" w:rsidRPr="0058405C" w:rsidTr="0058405C">
        <w:trPr>
          <w:trHeight w:val="465"/>
        </w:trPr>
        <w:tc>
          <w:tcPr>
            <w:tcW w:w="8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05C" w:rsidRPr="0058405C" w:rsidRDefault="0058405C" w:rsidP="0058405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kern w:val="0"/>
                <w:sz w:val="20"/>
                <w:szCs w:val="20"/>
              </w:rPr>
              <w:t>墨西哥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kern w:val="0"/>
                <w:sz w:val="20"/>
                <w:szCs w:val="20"/>
              </w:rPr>
              <w:t>Lanix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MX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8405C">
              <w:rPr>
                <w:rFonts w:ascii="宋体" w:hAnsi="宋体" w:cs="宋体" w:hint="eastAsia"/>
                <w:kern w:val="0"/>
                <w:sz w:val="24"/>
              </w:rPr>
              <w:t>LAN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8405C" w:rsidRPr="0058405C" w:rsidTr="0058405C">
        <w:trPr>
          <w:trHeight w:val="480"/>
        </w:trPr>
        <w:tc>
          <w:tcPr>
            <w:tcW w:w="8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05C" w:rsidRPr="0058405C" w:rsidRDefault="0058405C" w:rsidP="0058405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kern w:val="0"/>
                <w:sz w:val="20"/>
                <w:szCs w:val="20"/>
              </w:rPr>
              <w:t>墨西哥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Zonda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MX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8405C">
              <w:rPr>
                <w:rFonts w:ascii="宋体" w:hAnsi="宋体" w:cs="宋体" w:hint="eastAsia"/>
                <w:kern w:val="0"/>
                <w:sz w:val="24"/>
              </w:rPr>
              <w:t>ZON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暂时没做了</w:t>
            </w:r>
          </w:p>
        </w:tc>
      </w:tr>
      <w:tr w:rsidR="0058405C" w:rsidRPr="0058405C" w:rsidTr="0058405C">
        <w:trPr>
          <w:trHeight w:val="435"/>
        </w:trPr>
        <w:tc>
          <w:tcPr>
            <w:tcW w:w="8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05C" w:rsidRPr="0058405C" w:rsidRDefault="0058405C" w:rsidP="0058405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kern w:val="0"/>
                <w:sz w:val="20"/>
                <w:szCs w:val="20"/>
              </w:rPr>
              <w:t>墨西哥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kern w:val="0"/>
                <w:sz w:val="20"/>
                <w:szCs w:val="20"/>
              </w:rPr>
              <w:t>EKT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MX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8405C">
              <w:rPr>
                <w:rFonts w:ascii="宋体" w:hAnsi="宋体" w:cs="宋体" w:hint="eastAsia"/>
                <w:kern w:val="0"/>
                <w:sz w:val="24"/>
              </w:rPr>
              <w:t>EKT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暂时没做了</w:t>
            </w:r>
          </w:p>
        </w:tc>
      </w:tr>
      <w:tr w:rsidR="0058405C" w:rsidRPr="0058405C" w:rsidTr="0058405C">
        <w:trPr>
          <w:trHeight w:val="465"/>
        </w:trPr>
        <w:tc>
          <w:tcPr>
            <w:tcW w:w="8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05C" w:rsidRPr="0058405C" w:rsidRDefault="0058405C" w:rsidP="0058405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kern w:val="0"/>
                <w:sz w:val="20"/>
                <w:szCs w:val="20"/>
              </w:rPr>
              <w:t>美国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BRIGHTSTAR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US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8405C">
              <w:rPr>
                <w:rFonts w:ascii="宋体" w:hAnsi="宋体" w:cs="宋体" w:hint="eastAsia"/>
                <w:kern w:val="0"/>
                <w:sz w:val="24"/>
              </w:rPr>
              <w:t>BRI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8405C" w:rsidRPr="0058405C" w:rsidTr="0058405C">
        <w:trPr>
          <w:trHeight w:val="465"/>
        </w:trPr>
        <w:tc>
          <w:tcPr>
            <w:tcW w:w="8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kern w:val="0"/>
                <w:sz w:val="20"/>
                <w:szCs w:val="20"/>
              </w:rPr>
              <w:t>blu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US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8405C">
              <w:rPr>
                <w:rFonts w:ascii="宋体" w:hAnsi="宋体" w:cs="宋体" w:hint="eastAsia"/>
                <w:kern w:val="0"/>
                <w:sz w:val="24"/>
              </w:rPr>
              <w:t>BLU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1B5C3D" w:rsidRDefault="0058405C" w:rsidP="00497F2C">
      <w:pPr>
        <w:autoSpaceDE w:val="0"/>
        <w:autoSpaceDN w:val="0"/>
        <w:adjustRightInd w:val="0"/>
        <w:spacing w:line="400" w:lineRule="exact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附件2：</w:t>
      </w:r>
    </w:p>
    <w:tbl>
      <w:tblPr>
        <w:tblW w:w="8400" w:type="dxa"/>
        <w:tblInd w:w="93" w:type="dxa"/>
        <w:tblLook w:val="04A0"/>
      </w:tblPr>
      <w:tblGrid>
        <w:gridCol w:w="1760"/>
        <w:gridCol w:w="2080"/>
        <w:gridCol w:w="3280"/>
        <w:gridCol w:w="1280"/>
      </w:tblGrid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0F0F0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国际域名缩写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0F0F0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国家或地区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0F0F0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英文名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0F0F0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电话代码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安道尔共和国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Andorra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376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阿拉伯联合酋长国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United Arab Emirates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971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AF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阿富汗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Afghanistan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93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AG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安提瓜和巴布达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Antigua and Barbuda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1268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AI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安圭拉岛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Anguilla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1264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AL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阿尔巴尼亚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Albania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355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AM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亚美尼亚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Armenia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374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阿森松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Ascension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247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AO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安哥拉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Angola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244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AR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阿根廷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Argentina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AT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奥地利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Austria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43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AU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澳大利亚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Australia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AZ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阿塞拜疆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Azerbaijan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994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BB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巴巴多斯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Barbados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1246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BD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孟加拉国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Bangladesh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880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BE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比利时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Belgium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BF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布基纳法索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Burkina-faso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226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BG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保加利亚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Bulgaria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359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BH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巴林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Bahrain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973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BI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布隆迪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Burundi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257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BJ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贝宁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Benin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229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BL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巴勒斯坦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Palestine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970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BM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百慕大群岛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Bermuda Is.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1441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BN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文莱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Brunei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673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BO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玻利维亚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Bolivia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591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BR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巴西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Brazil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55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BS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巴哈马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Bahamas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1242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BW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博茨瓦纳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Botswana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267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BY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白俄罗斯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Belarus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375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BZ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伯利兹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Belize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501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CA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加拿大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Canada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开曼群岛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Cayman Is.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1345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CF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中非共和国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Central African Republic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236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CG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刚果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Congo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242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瑞士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Switzerland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41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CK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库克群岛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Cook Is.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682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CL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智利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Chile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56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CM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喀麦隆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Cameroon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237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CN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中国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China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86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CO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哥伦比亚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Colombia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57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CR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哥斯达黎加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Costa Rica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506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CS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捷克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Czech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420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CU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古巴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Cuba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53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CY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塞浦路斯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Cyprus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357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CZ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捷克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Czech Republic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420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DE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德国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Germany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49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DJ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吉布提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Djibouti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253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DK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丹麦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Denmark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DO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多米尼加共和国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Dominica Rep.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1890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DZ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阿尔及利亚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Algeria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213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EC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厄瓜多尔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Ecuador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593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EE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爱沙尼亚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Estonia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372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EG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埃及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Egypt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ES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西班牙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Spain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34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ET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埃塞俄比亚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Ethiopia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251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FI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芬兰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Finland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358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FJ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斐济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Fiji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679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FR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法国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France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GA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加蓬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Gabon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241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GB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英国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United Kiongdom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44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GD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格林纳达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Grenada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1809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GE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格鲁吉亚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Georgia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995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GF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法属圭亚那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French Guiana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594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GH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加纳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Ghana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233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GI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直布罗陀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Gibraltar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350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GM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冈比亚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Gambia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220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GN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几内亚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Guinea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224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GR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希腊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Greece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GT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危地马拉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Guatemala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502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GU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关岛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Guam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1671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GY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圭亚那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Guyana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592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HK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香港特别行政区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Hongkong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852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HN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洪都拉斯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Honduras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504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HT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海地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Haiti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509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HU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匈牙利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Hungary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印度尼西亚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Indonesia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62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IE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爱尔兰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Ireland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353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IL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以色列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Israel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972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印度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India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91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IQ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伊拉克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Iraq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964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IR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伊朗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Iran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98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IS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冰岛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Iceland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354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IT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意大利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Italy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39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科特迪瓦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Ivory Coast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225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JM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牙买加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Jamaica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1876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JO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约旦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Jordan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962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JP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日本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Japan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81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KE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肯尼亚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Kenya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254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KG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吉尔吉斯坦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Kyrgyzstan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331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KH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柬埔寨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Kampuchea (Cambodia )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855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KP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朝鲜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North Korea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850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KR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韩国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Korea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82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KT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科特迪瓦共和国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Republic of Ivory Coast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225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KW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科威特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Kuwait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965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KZ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哈萨克斯坦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Kazakstan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327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LA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老挝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Laos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856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LB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黎巴嫩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Lebanon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961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LC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圣卢西亚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St.Lucia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1758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LI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列支敦士登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Liechtenstein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423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LK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斯里兰卡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Sri Lanka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94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LR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利比里亚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Liberia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LS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莱索托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Lesotho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266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LT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立陶宛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Lithuania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370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LU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卢森堡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Luxembourg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352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LV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拉脱维亚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Latvia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371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LY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利比亚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Libya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218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摩洛哥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Morocco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212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MC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摩纳哥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Monaco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377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MD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摩尔多瓦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Moldova, Republic of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373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MG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马达加斯加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Madagascar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261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ML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马里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Mali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223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MM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缅甸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Burma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95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MN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蒙古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Mongolia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976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澳门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Macao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853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MS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蒙特塞拉特岛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Montserrat Is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1664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MT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马耳他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Malta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356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 xml:space="preserve">　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马里亚那群岛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Mariana Is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1670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马提尼克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Martinique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596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MU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毛里求斯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Mauritius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230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MV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马尔代夫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Maldives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960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MW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马拉维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Malawi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265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MX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墨西哥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Mexico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52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MY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Malaysia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MZ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莫桑比克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Mozambique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258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纳米比亚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Namibia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264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NE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尼日尔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Niger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977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NG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尼日利亚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Nigeria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234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NI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尼加拉瓜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Nicaragua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505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NL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荷兰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Netherlands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31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挪威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Norway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47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NP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尼泊尔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Nepal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977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荷属安的列斯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Netheriands Antilles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599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NR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瑙鲁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Nauru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674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NZ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新西兰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New Zealand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OM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阿曼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Oman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968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PA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巴拿马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Panama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507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PE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秘鲁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Peru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PF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法属玻利尼西亚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French Polynesia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689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PG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巴布亚新几内亚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Papua New Cuinea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675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PH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菲律宾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Philippines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PK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巴基斯坦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Pakistan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92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PL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波兰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Poland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48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PR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波多黎各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Puerto Rico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1787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PT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葡萄牙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Portugal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351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PY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巴拉圭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Paraguay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595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QA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卡塔尔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Qatar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974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留尼旺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Reunion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262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RO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罗马尼亚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Romania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40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RU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俄罗斯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Russia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SA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沙特阿拉伯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Saudi Arabia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966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SB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所罗门群岛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Solomon Is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677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SC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塞舌尔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Seychelles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248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SD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苏丹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Sudan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249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SE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瑞典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Sweden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46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SG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新加坡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Singapore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SI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斯洛文尼亚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Slovenia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386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SK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斯洛伐克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Slovakia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421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SL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塞拉利昂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Sierra Leone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232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SM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圣马力诺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San Marino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378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东萨摩亚(美)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Samoa Eastern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684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西萨摩亚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San Marino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685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SN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塞内加尔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Senegal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221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索马里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Somali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252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SR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苏里南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Suriname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597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圣多美和普林西比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Sao Tome and Principe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239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SV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萨尔瓦多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EI Salvador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503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SY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叙利亚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Syria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963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SZ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斯威士兰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Swaziland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268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TD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乍得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Chad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235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TG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多哥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Togo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228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TH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泰国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Thailand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66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TJ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塔吉克斯坦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Tajikstan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992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TM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土库曼斯坦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Turkmenistan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993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TN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突尼斯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Tunisia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216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TO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汤加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Tonga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676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TR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土耳其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Turkey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TT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特立尼达和多巴哥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Trinidad and Tobago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1809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TW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台湾省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Taiwan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886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TZ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坦桑尼亚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Tanzania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255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UA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乌克兰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Ukraine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380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UG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乌干达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Uganda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256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US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美国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United States of America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UY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乌拉圭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Uruguay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598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UZ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乌兹别克斯坦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Uzbekistan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233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VC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圣文森特岛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Saint Vincent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1784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VE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委内瑞拉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Venezuela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58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VN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越南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Vietnam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84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YE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也门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Yemen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967</w:t>
            </w:r>
          </w:p>
        </w:tc>
      </w:tr>
      <w:tr w:rsidR="0058405C" w:rsidRPr="0058405C" w:rsidTr="0058405C">
        <w:trPr>
          <w:trHeight w:val="270"/>
        </w:trPr>
        <w:tc>
          <w:tcPr>
            <w:tcW w:w="176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YU</w:t>
            </w:r>
          </w:p>
        </w:tc>
        <w:tc>
          <w:tcPr>
            <w:tcW w:w="20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南斯拉夫</w:t>
            </w:r>
          </w:p>
        </w:tc>
        <w:tc>
          <w:tcPr>
            <w:tcW w:w="3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Yugoslavia</w:t>
            </w:r>
          </w:p>
        </w:tc>
        <w:tc>
          <w:tcPr>
            <w:tcW w:w="1280" w:type="dxa"/>
            <w:tcBorders>
              <w:top w:val="single" w:sz="4" w:space="0" w:color="98A7B8"/>
              <w:left w:val="single" w:sz="4" w:space="0" w:color="98A7B8"/>
              <w:bottom w:val="single" w:sz="4" w:space="0" w:color="98A7B8"/>
              <w:right w:val="single" w:sz="4" w:space="0" w:color="98A7B8"/>
            </w:tcBorders>
            <w:shd w:val="clear" w:color="000000" w:fill="FCFCFC"/>
            <w:vAlign w:val="center"/>
            <w:hideMark/>
          </w:tcPr>
          <w:p w:rsidR="0058405C" w:rsidRPr="0058405C" w:rsidRDefault="0058405C" w:rsidP="005840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405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381</w:t>
            </w:r>
          </w:p>
        </w:tc>
      </w:tr>
    </w:tbl>
    <w:p w:rsidR="0058405C" w:rsidRPr="00497F2C" w:rsidRDefault="0058405C" w:rsidP="00497F2C">
      <w:pPr>
        <w:autoSpaceDE w:val="0"/>
        <w:autoSpaceDN w:val="0"/>
        <w:adjustRightInd w:val="0"/>
        <w:spacing w:line="400" w:lineRule="exact"/>
        <w:jc w:val="left"/>
        <w:rPr>
          <w:rFonts w:ascii="宋体" w:hAnsi="宋体"/>
        </w:rPr>
      </w:pPr>
    </w:p>
    <w:sectPr w:rsidR="0058405C" w:rsidRPr="00497F2C" w:rsidSect="00A3284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1134" w:bottom="1134" w:left="1134" w:header="851" w:footer="992" w:gutter="0"/>
      <w:cols w:space="425"/>
      <w:titlePg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493D" w:rsidRDefault="0099493D" w:rsidP="00145F28">
      <w:r>
        <w:separator/>
      </w:r>
    </w:p>
  </w:endnote>
  <w:endnote w:type="continuationSeparator" w:id="1">
    <w:p w:rsidR="0099493D" w:rsidRDefault="0099493D" w:rsidP="00145F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KGIAI H+ MST T 31b 8f 841bao 12">
    <w:altName w:val="仿宋_GB2312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MSTT31b8f841bao100050S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5E2C" w:rsidRDefault="00E75E2C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5E2C" w:rsidRDefault="00E75E2C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5E2C" w:rsidRDefault="00E75E2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493D" w:rsidRDefault="0099493D" w:rsidP="00145F28">
      <w:r>
        <w:separator/>
      </w:r>
    </w:p>
  </w:footnote>
  <w:footnote w:type="continuationSeparator" w:id="1">
    <w:p w:rsidR="0099493D" w:rsidRDefault="0099493D" w:rsidP="00145F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5E2C" w:rsidRDefault="00E75E2C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77" w:type="dxa"/>
      <w:jc w:val="center"/>
      <w:tblBorders>
        <w:top w:val="single" w:sz="12" w:space="0" w:color="0000FF"/>
        <w:left w:val="single" w:sz="12" w:space="0" w:color="0000FF"/>
        <w:right w:val="single" w:sz="12" w:space="0" w:color="0000FF"/>
        <w:insideH w:val="single" w:sz="6" w:space="0" w:color="0000FF"/>
        <w:insideV w:val="single" w:sz="6" w:space="0" w:color="0000FF"/>
      </w:tblBorders>
      <w:tblLook w:val="0000"/>
    </w:tblPr>
    <w:tblGrid>
      <w:gridCol w:w="4320"/>
      <w:gridCol w:w="1066"/>
      <w:gridCol w:w="1274"/>
      <w:gridCol w:w="1063"/>
      <w:gridCol w:w="1754"/>
    </w:tblGrid>
    <w:tr w:rsidR="008D6DA5" w:rsidRPr="00195C71">
      <w:trPr>
        <w:trHeight w:val="414"/>
        <w:jc w:val="center"/>
      </w:trPr>
      <w:tc>
        <w:tcPr>
          <w:tcW w:w="6660" w:type="dxa"/>
          <w:gridSpan w:val="3"/>
          <w:tcBorders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tcBorders>
          <w:vAlign w:val="center"/>
        </w:tcPr>
        <w:p w:rsidR="008D6DA5" w:rsidRDefault="00081F41" w:rsidP="007A407A">
          <w:pPr>
            <w:rPr>
              <w:rFonts w:ascii="宋体" w:hAnsi="宋体"/>
              <w:b/>
              <w:sz w:val="24"/>
            </w:rPr>
          </w:pPr>
          <w:r w:rsidRPr="00081F41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4" type="#_x0000_t202" style="position:absolute;left:0;text-align:left;margin-left:114.35pt;margin-top:-2.2pt;width:212.4pt;height:26.25pt;z-index:251658240" filled="f" stroked="f">
                <v:textbox style="mso-next-textbox:#_x0000_s2054">
                  <w:txbxContent>
                    <w:p w:rsidR="008D6DA5" w:rsidRPr="00446665" w:rsidRDefault="008D6DA5" w:rsidP="008D6DA5">
                      <w:pPr>
                        <w:rPr>
                          <w:sz w:val="28"/>
                          <w:szCs w:val="28"/>
                        </w:rPr>
                      </w:pPr>
                      <w:r w:rsidRPr="00446665">
                        <w:rPr>
                          <w:rFonts w:ascii="黑体" w:eastAsia="黑体" w:hint="eastAsia"/>
                          <w:sz w:val="28"/>
                          <w:szCs w:val="28"/>
                        </w:rPr>
                        <w:t>深圳天珑移动技术</w:t>
                      </w:r>
                      <w:r w:rsidR="00446665">
                        <w:rPr>
                          <w:rFonts w:ascii="黑体" w:eastAsia="黑体" w:hint="eastAsia"/>
                          <w:sz w:val="28"/>
                          <w:szCs w:val="28"/>
                        </w:rPr>
                        <w:t>股份</w:t>
                      </w:r>
                      <w:r w:rsidRPr="00446665">
                        <w:rPr>
                          <w:rFonts w:ascii="黑体" w:eastAsia="黑体" w:hint="eastAsia"/>
                          <w:sz w:val="28"/>
                          <w:szCs w:val="28"/>
                        </w:rPr>
                        <w:t>有限公司</w:t>
                      </w:r>
                    </w:p>
                  </w:txbxContent>
                </v:textbox>
              </v:shape>
            </w:pict>
          </w:r>
          <w:r w:rsidR="00817FAE">
            <w:rPr>
              <w:noProof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-3175</wp:posOffset>
                </wp:positionV>
                <wp:extent cx="1506855" cy="318770"/>
                <wp:effectExtent l="0" t="0" r="0" b="0"/>
                <wp:wrapNone/>
                <wp:docPr id="5" name="图片 5" descr="TIN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TINN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685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8D6DA5">
            <w:rPr>
              <w:rFonts w:ascii="宋体" w:hAnsi="宋体" w:hint="eastAsia"/>
              <w:b/>
              <w:sz w:val="24"/>
            </w:rPr>
            <w:t xml:space="preserve">  </w:t>
          </w:r>
        </w:p>
      </w:tc>
      <w:tc>
        <w:tcPr>
          <w:tcW w:w="2817" w:type="dxa"/>
          <w:gridSpan w:val="2"/>
          <w:tcBorders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tcBorders>
          <w:vAlign w:val="bottom"/>
        </w:tcPr>
        <w:p w:rsidR="008D6DA5" w:rsidRPr="00195C71" w:rsidRDefault="00835D81" w:rsidP="007A407A">
          <w:pPr>
            <w:jc w:val="center"/>
            <w:rPr>
              <w:rFonts w:ascii="黑体" w:eastAsia="黑体" w:hAnsi="宋体"/>
              <w:sz w:val="24"/>
            </w:rPr>
          </w:pPr>
          <w:r>
            <w:rPr>
              <w:rFonts w:ascii="黑体" w:eastAsia="黑体" w:hAnsi="宋体" w:hint="eastAsia"/>
              <w:sz w:val="24"/>
            </w:rPr>
            <w:t>管理规定</w:t>
          </w:r>
        </w:p>
      </w:tc>
    </w:tr>
    <w:tr w:rsidR="008D6DA5">
      <w:trPr>
        <w:trHeight w:val="315"/>
        <w:jc w:val="center"/>
      </w:trPr>
      <w:tc>
        <w:tcPr>
          <w:tcW w:w="4320" w:type="dxa"/>
          <w:vMerge w:val="restart"/>
          <w:tcBorders>
            <w:top w:val="single" w:sz="6" w:space="0" w:color="0000FF"/>
            <w:left w:val="single" w:sz="6" w:space="0" w:color="0000FF"/>
            <w:bottom w:val="single" w:sz="6" w:space="0" w:color="0000FF"/>
          </w:tcBorders>
          <w:vAlign w:val="center"/>
        </w:tcPr>
        <w:p w:rsidR="008D6DA5" w:rsidRPr="003E01D0" w:rsidRDefault="00C30A15" w:rsidP="007A407A">
          <w:pPr>
            <w:jc w:val="center"/>
            <w:rPr>
              <w:b/>
              <w:sz w:val="30"/>
              <w:szCs w:val="30"/>
            </w:rPr>
          </w:pPr>
          <w:r>
            <w:rPr>
              <w:rFonts w:hint="eastAsia"/>
              <w:b/>
              <w:bCs/>
              <w:sz w:val="30"/>
              <w:szCs w:val="30"/>
            </w:rPr>
            <w:t>Git</w:t>
          </w:r>
          <w:r>
            <w:rPr>
              <w:rFonts w:hint="eastAsia"/>
              <w:b/>
              <w:bCs/>
              <w:sz w:val="30"/>
              <w:szCs w:val="30"/>
            </w:rPr>
            <w:t>使用</w:t>
          </w:r>
          <w:r w:rsidR="008D6DA5" w:rsidRPr="003E01D0">
            <w:rPr>
              <w:rFonts w:hint="eastAsia"/>
              <w:b/>
              <w:bCs/>
              <w:sz w:val="30"/>
              <w:szCs w:val="30"/>
            </w:rPr>
            <w:t>管理</w:t>
          </w:r>
          <w:r w:rsidR="00835D81">
            <w:rPr>
              <w:rFonts w:hint="eastAsia"/>
              <w:b/>
              <w:bCs/>
              <w:sz w:val="30"/>
              <w:szCs w:val="30"/>
            </w:rPr>
            <w:t>规定</w:t>
          </w:r>
        </w:p>
      </w:tc>
      <w:tc>
        <w:tcPr>
          <w:tcW w:w="1066" w:type="dxa"/>
          <w:tcBorders>
            <w:top w:val="single" w:sz="6" w:space="0" w:color="0000FF"/>
            <w:bottom w:val="single" w:sz="6" w:space="0" w:color="0000FF"/>
          </w:tcBorders>
          <w:vAlign w:val="center"/>
        </w:tcPr>
        <w:p w:rsidR="008D6DA5" w:rsidRDefault="008D6DA5" w:rsidP="007A407A">
          <w:pPr>
            <w:jc w:val="center"/>
            <w:rPr>
              <w:b/>
              <w:sz w:val="28"/>
              <w:szCs w:val="28"/>
            </w:rPr>
          </w:pPr>
          <w:r>
            <w:rPr>
              <w:rFonts w:hint="eastAsia"/>
            </w:rPr>
            <w:t>制订部门</w:t>
          </w:r>
        </w:p>
      </w:tc>
      <w:tc>
        <w:tcPr>
          <w:tcW w:w="1274" w:type="dxa"/>
          <w:tcBorders>
            <w:top w:val="single" w:sz="6" w:space="0" w:color="0000FF"/>
            <w:bottom w:val="single" w:sz="6" w:space="0" w:color="0000FF"/>
          </w:tcBorders>
          <w:vAlign w:val="center"/>
        </w:tcPr>
        <w:p w:rsidR="008D6DA5" w:rsidRPr="00104925" w:rsidRDefault="00C30A15" w:rsidP="007A407A">
          <w:pPr>
            <w:jc w:val="center"/>
            <w:rPr>
              <w:szCs w:val="21"/>
            </w:rPr>
          </w:pPr>
          <w:r>
            <w:rPr>
              <w:rFonts w:hint="eastAsia"/>
              <w:szCs w:val="21"/>
            </w:rPr>
            <w:t>软件一部</w:t>
          </w:r>
        </w:p>
      </w:tc>
      <w:tc>
        <w:tcPr>
          <w:tcW w:w="1063" w:type="dxa"/>
          <w:tcBorders>
            <w:top w:val="single" w:sz="6" w:space="0" w:color="0000FF"/>
            <w:bottom w:val="single" w:sz="6" w:space="0" w:color="0000FF"/>
          </w:tcBorders>
          <w:vAlign w:val="center"/>
        </w:tcPr>
        <w:p w:rsidR="008D6DA5" w:rsidRDefault="008D6DA5" w:rsidP="007A407A">
          <w:pPr>
            <w:jc w:val="center"/>
          </w:pPr>
          <w:r>
            <w:rPr>
              <w:rFonts w:hint="eastAsia"/>
            </w:rPr>
            <w:t>文件编号</w:t>
          </w:r>
        </w:p>
      </w:tc>
      <w:tc>
        <w:tcPr>
          <w:tcW w:w="1754" w:type="dxa"/>
          <w:tcBorders>
            <w:top w:val="single" w:sz="6" w:space="0" w:color="0000FF"/>
            <w:bottom w:val="single" w:sz="6" w:space="0" w:color="0000FF"/>
            <w:right w:val="single" w:sz="6" w:space="0" w:color="0000FF"/>
          </w:tcBorders>
          <w:vAlign w:val="center"/>
        </w:tcPr>
        <w:p w:rsidR="008D6DA5" w:rsidRDefault="000413FA" w:rsidP="007A407A">
          <w:pPr>
            <w:jc w:val="center"/>
          </w:pPr>
          <w:r w:rsidRPr="000413FA">
            <w:t>TN-MB-094</w:t>
          </w:r>
        </w:p>
      </w:tc>
    </w:tr>
    <w:tr w:rsidR="008D6DA5">
      <w:trPr>
        <w:trHeight w:val="315"/>
        <w:jc w:val="center"/>
      </w:trPr>
      <w:tc>
        <w:tcPr>
          <w:tcW w:w="4320" w:type="dxa"/>
          <w:vMerge/>
          <w:tcBorders>
            <w:top w:val="single" w:sz="6" w:space="0" w:color="0000FF"/>
            <w:left w:val="single" w:sz="6" w:space="0" w:color="0000FF"/>
            <w:bottom w:val="single" w:sz="6" w:space="0" w:color="0000FF"/>
          </w:tcBorders>
          <w:vAlign w:val="center"/>
        </w:tcPr>
        <w:p w:rsidR="008D6DA5" w:rsidRDefault="008D6DA5" w:rsidP="007A407A">
          <w:pPr>
            <w:jc w:val="center"/>
          </w:pPr>
        </w:p>
      </w:tc>
      <w:tc>
        <w:tcPr>
          <w:tcW w:w="1066" w:type="dxa"/>
          <w:tcBorders>
            <w:top w:val="single" w:sz="6" w:space="0" w:color="0000FF"/>
            <w:bottom w:val="single" w:sz="6" w:space="0" w:color="0000FF"/>
          </w:tcBorders>
          <w:vAlign w:val="center"/>
        </w:tcPr>
        <w:p w:rsidR="008D6DA5" w:rsidRDefault="008D6DA5" w:rsidP="007A407A">
          <w:pPr>
            <w:jc w:val="center"/>
          </w:pPr>
          <w:r>
            <w:rPr>
              <w:rFonts w:hint="eastAsia"/>
            </w:rPr>
            <w:t>版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本</w:t>
          </w:r>
        </w:p>
      </w:tc>
      <w:tc>
        <w:tcPr>
          <w:tcW w:w="1274" w:type="dxa"/>
          <w:tcBorders>
            <w:top w:val="single" w:sz="6" w:space="0" w:color="0000FF"/>
            <w:bottom w:val="single" w:sz="6" w:space="0" w:color="0000FF"/>
          </w:tcBorders>
          <w:vAlign w:val="center"/>
        </w:tcPr>
        <w:p w:rsidR="008D6DA5" w:rsidRDefault="00104925" w:rsidP="007A407A">
          <w:pPr>
            <w:jc w:val="center"/>
          </w:pPr>
          <w:r>
            <w:rPr>
              <w:rFonts w:hint="eastAsia"/>
            </w:rPr>
            <w:t>V1.0</w:t>
          </w:r>
        </w:p>
      </w:tc>
      <w:tc>
        <w:tcPr>
          <w:tcW w:w="1063" w:type="dxa"/>
          <w:tcBorders>
            <w:top w:val="single" w:sz="6" w:space="0" w:color="0000FF"/>
            <w:bottom w:val="single" w:sz="6" w:space="0" w:color="0000FF"/>
          </w:tcBorders>
          <w:vAlign w:val="center"/>
        </w:tcPr>
        <w:p w:rsidR="008D6DA5" w:rsidRDefault="008D6DA5" w:rsidP="007A407A">
          <w:pPr>
            <w:jc w:val="center"/>
          </w:pPr>
          <w:r>
            <w:rPr>
              <w:rFonts w:hint="eastAsia"/>
            </w:rPr>
            <w:t>生效日期</w:t>
          </w:r>
        </w:p>
      </w:tc>
      <w:tc>
        <w:tcPr>
          <w:tcW w:w="1754" w:type="dxa"/>
          <w:tcBorders>
            <w:top w:val="single" w:sz="6" w:space="0" w:color="0000FF"/>
            <w:bottom w:val="single" w:sz="6" w:space="0" w:color="0000FF"/>
            <w:right w:val="single" w:sz="6" w:space="0" w:color="0000FF"/>
          </w:tcBorders>
          <w:vAlign w:val="center"/>
        </w:tcPr>
        <w:p w:rsidR="008D6DA5" w:rsidRDefault="00C30A15" w:rsidP="007A407A">
          <w:pPr>
            <w:jc w:val="center"/>
          </w:pPr>
          <w:r>
            <w:rPr>
              <w:rFonts w:hint="eastAsia"/>
            </w:rPr>
            <w:t>2012/07/17</w:t>
          </w:r>
        </w:p>
      </w:tc>
    </w:tr>
    <w:tr w:rsidR="008D6DA5" w:rsidRPr="00C476D3">
      <w:trPr>
        <w:trHeight w:val="315"/>
        <w:jc w:val="center"/>
      </w:trPr>
      <w:tc>
        <w:tcPr>
          <w:tcW w:w="4320" w:type="dxa"/>
          <w:vMerge/>
          <w:tcBorders>
            <w:top w:val="single" w:sz="6" w:space="0" w:color="0000FF"/>
            <w:left w:val="single" w:sz="6" w:space="0" w:color="0000FF"/>
            <w:bottom w:val="single" w:sz="6" w:space="0" w:color="0000FF"/>
          </w:tcBorders>
          <w:vAlign w:val="center"/>
        </w:tcPr>
        <w:p w:rsidR="008D6DA5" w:rsidRDefault="008D6DA5" w:rsidP="007A407A">
          <w:pPr>
            <w:jc w:val="center"/>
          </w:pPr>
        </w:p>
      </w:tc>
      <w:tc>
        <w:tcPr>
          <w:tcW w:w="1066" w:type="dxa"/>
          <w:tcBorders>
            <w:top w:val="single" w:sz="6" w:space="0" w:color="0000FF"/>
            <w:bottom w:val="single" w:sz="6" w:space="0" w:color="0000FF"/>
          </w:tcBorders>
          <w:vAlign w:val="center"/>
        </w:tcPr>
        <w:p w:rsidR="008D6DA5" w:rsidRDefault="008D6DA5" w:rsidP="007A407A">
          <w:pPr>
            <w:jc w:val="center"/>
          </w:pPr>
          <w:r>
            <w:rPr>
              <w:rFonts w:hint="eastAsia"/>
            </w:rPr>
            <w:t>页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次</w:t>
          </w:r>
        </w:p>
      </w:tc>
      <w:tc>
        <w:tcPr>
          <w:tcW w:w="4091" w:type="dxa"/>
          <w:gridSpan w:val="3"/>
          <w:tcBorders>
            <w:top w:val="single" w:sz="6" w:space="0" w:color="0000FF"/>
            <w:bottom w:val="single" w:sz="6" w:space="0" w:color="0000FF"/>
            <w:right w:val="single" w:sz="6" w:space="0" w:color="0000FF"/>
          </w:tcBorders>
          <w:vAlign w:val="center"/>
        </w:tcPr>
        <w:p w:rsidR="008D6DA5" w:rsidRPr="00C476D3" w:rsidRDefault="00104925" w:rsidP="007A407A">
          <w:pPr>
            <w:jc w:val="center"/>
            <w:rPr>
              <w:szCs w:val="21"/>
            </w:rPr>
          </w:pPr>
          <w:r w:rsidRPr="00104925">
            <w:rPr>
              <w:rStyle w:val="a7"/>
              <w:rFonts w:hint="eastAsia"/>
              <w:kern w:val="0"/>
              <w:szCs w:val="21"/>
            </w:rPr>
            <w:t>第</w:t>
          </w:r>
          <w:r w:rsidRPr="00104925">
            <w:rPr>
              <w:rStyle w:val="a7"/>
              <w:rFonts w:hint="eastAsia"/>
              <w:kern w:val="0"/>
              <w:szCs w:val="21"/>
            </w:rPr>
            <w:t xml:space="preserve"> </w:t>
          </w:r>
          <w:r w:rsidR="00081F41" w:rsidRPr="00104925">
            <w:rPr>
              <w:rStyle w:val="a7"/>
              <w:kern w:val="0"/>
              <w:szCs w:val="21"/>
            </w:rPr>
            <w:fldChar w:fldCharType="begin"/>
          </w:r>
          <w:r w:rsidRPr="00104925">
            <w:rPr>
              <w:rStyle w:val="a7"/>
              <w:kern w:val="0"/>
              <w:szCs w:val="21"/>
            </w:rPr>
            <w:instrText xml:space="preserve"> PAGE </w:instrText>
          </w:r>
          <w:r w:rsidR="00081F41" w:rsidRPr="00104925">
            <w:rPr>
              <w:rStyle w:val="a7"/>
              <w:kern w:val="0"/>
              <w:szCs w:val="21"/>
            </w:rPr>
            <w:fldChar w:fldCharType="separate"/>
          </w:r>
          <w:r w:rsidR="00E75E2C">
            <w:rPr>
              <w:rStyle w:val="a7"/>
              <w:noProof/>
              <w:kern w:val="0"/>
              <w:szCs w:val="21"/>
            </w:rPr>
            <w:t>10</w:t>
          </w:r>
          <w:r w:rsidR="00081F41" w:rsidRPr="00104925">
            <w:rPr>
              <w:rStyle w:val="a7"/>
              <w:kern w:val="0"/>
              <w:szCs w:val="21"/>
            </w:rPr>
            <w:fldChar w:fldCharType="end"/>
          </w:r>
          <w:r w:rsidRPr="00104925">
            <w:rPr>
              <w:rStyle w:val="a7"/>
              <w:rFonts w:hint="eastAsia"/>
              <w:kern w:val="0"/>
              <w:szCs w:val="21"/>
            </w:rPr>
            <w:t xml:space="preserve"> </w:t>
          </w:r>
          <w:r w:rsidRPr="00104925">
            <w:rPr>
              <w:rStyle w:val="a7"/>
              <w:rFonts w:hint="eastAsia"/>
              <w:kern w:val="0"/>
              <w:szCs w:val="21"/>
            </w:rPr>
            <w:t>页</w:t>
          </w:r>
          <w:r w:rsidRPr="00104925">
            <w:rPr>
              <w:rStyle w:val="a7"/>
              <w:rFonts w:hint="eastAsia"/>
              <w:kern w:val="0"/>
              <w:szCs w:val="21"/>
            </w:rPr>
            <w:t xml:space="preserve"> </w:t>
          </w:r>
          <w:r w:rsidRPr="00104925">
            <w:rPr>
              <w:rStyle w:val="a7"/>
              <w:rFonts w:hint="eastAsia"/>
              <w:kern w:val="0"/>
              <w:szCs w:val="21"/>
            </w:rPr>
            <w:t>共</w:t>
          </w:r>
          <w:r w:rsidRPr="00104925">
            <w:rPr>
              <w:rStyle w:val="a7"/>
              <w:rFonts w:hint="eastAsia"/>
              <w:kern w:val="0"/>
              <w:szCs w:val="21"/>
            </w:rPr>
            <w:t xml:space="preserve"> </w:t>
          </w:r>
          <w:r w:rsidR="00081F41" w:rsidRPr="00104925">
            <w:rPr>
              <w:rStyle w:val="a7"/>
              <w:kern w:val="0"/>
              <w:szCs w:val="21"/>
            </w:rPr>
            <w:fldChar w:fldCharType="begin"/>
          </w:r>
          <w:r w:rsidRPr="00104925">
            <w:rPr>
              <w:rStyle w:val="a7"/>
              <w:kern w:val="0"/>
              <w:szCs w:val="21"/>
            </w:rPr>
            <w:instrText xml:space="preserve"> NUMPAGES </w:instrText>
          </w:r>
          <w:r w:rsidR="00081F41" w:rsidRPr="00104925">
            <w:rPr>
              <w:rStyle w:val="a7"/>
              <w:kern w:val="0"/>
              <w:szCs w:val="21"/>
            </w:rPr>
            <w:fldChar w:fldCharType="separate"/>
          </w:r>
          <w:r w:rsidR="00E75E2C">
            <w:rPr>
              <w:rStyle w:val="a7"/>
              <w:noProof/>
              <w:kern w:val="0"/>
              <w:szCs w:val="21"/>
            </w:rPr>
            <w:t>10</w:t>
          </w:r>
          <w:r w:rsidR="00081F41" w:rsidRPr="00104925">
            <w:rPr>
              <w:rStyle w:val="a7"/>
              <w:kern w:val="0"/>
              <w:szCs w:val="21"/>
            </w:rPr>
            <w:fldChar w:fldCharType="end"/>
          </w:r>
          <w:r w:rsidRPr="00104925">
            <w:rPr>
              <w:rStyle w:val="a7"/>
              <w:rFonts w:hint="eastAsia"/>
              <w:kern w:val="0"/>
              <w:szCs w:val="21"/>
            </w:rPr>
            <w:t xml:space="preserve"> </w:t>
          </w:r>
          <w:r w:rsidRPr="00104925">
            <w:rPr>
              <w:rStyle w:val="a7"/>
              <w:rFonts w:hint="eastAsia"/>
              <w:kern w:val="0"/>
              <w:szCs w:val="21"/>
            </w:rPr>
            <w:t>页</w:t>
          </w:r>
        </w:p>
      </w:tc>
    </w:tr>
  </w:tbl>
  <w:p w:rsidR="008D6DA5" w:rsidRPr="00A32843" w:rsidRDefault="008D6DA5" w:rsidP="00A32843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5E2C" w:rsidRDefault="00E75E2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07960"/>
    <w:multiLevelType w:val="multilevel"/>
    <w:tmpl w:val="20629DCE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43D52B4"/>
    <w:multiLevelType w:val="multilevel"/>
    <w:tmpl w:val="9A02B77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/>
        <w:bCs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349"/>
      </w:pPr>
      <w:rPr>
        <w:rFonts w:hint="eastAsia"/>
        <w:b w:val="0"/>
        <w:i w:val="0"/>
        <w:sz w:val="21"/>
        <w:szCs w:val="21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11FB0505"/>
    <w:multiLevelType w:val="hybridMultilevel"/>
    <w:tmpl w:val="328A618E"/>
    <w:lvl w:ilvl="0" w:tplc="A8E254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3F54592"/>
    <w:multiLevelType w:val="hybridMultilevel"/>
    <w:tmpl w:val="182EEB7C"/>
    <w:lvl w:ilvl="0" w:tplc="6A0E3096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-900"/>
        </w:tabs>
        <w:ind w:left="-9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-480"/>
        </w:tabs>
        <w:ind w:left="-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-60"/>
        </w:tabs>
        <w:ind w:left="-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"/>
        </w:tabs>
        <w:ind w:left="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</w:abstractNum>
  <w:abstractNum w:abstractNumId="4">
    <w:nsid w:val="16765CAB"/>
    <w:multiLevelType w:val="hybridMultilevel"/>
    <w:tmpl w:val="371C8132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>
    <w:nsid w:val="16AD2DE9"/>
    <w:multiLevelType w:val="hybridMultilevel"/>
    <w:tmpl w:val="DE10A268"/>
    <w:lvl w:ilvl="0" w:tplc="6A0E3096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19144387"/>
    <w:multiLevelType w:val="hybridMultilevel"/>
    <w:tmpl w:val="9454FA7C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24726DC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>
    <w:nsid w:val="24F50ABD"/>
    <w:multiLevelType w:val="multilevel"/>
    <w:tmpl w:val="CD3C013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/>
        <w:bCs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349"/>
      </w:pPr>
      <w:rPr>
        <w:rFonts w:hint="eastAsia"/>
        <w:b w:val="0"/>
        <w:i w:val="0"/>
        <w:sz w:val="21"/>
        <w:szCs w:val="21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436"/>
      </w:pPr>
      <w:rPr>
        <w:rFonts w:ascii="Times New Roman" w:eastAsia="宋体" w:hAnsi="Times New Roman" w:cs="Arial" w:hint="default"/>
        <w:b w:val="0"/>
        <w:bCs w:val="0"/>
        <w:i w:val="0"/>
        <w:iCs w:val="0"/>
        <w:color w:val="000000"/>
        <w:sz w:val="21"/>
        <w:szCs w:val="21"/>
        <w:u w:val="no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3BA32D42"/>
    <w:multiLevelType w:val="multilevel"/>
    <w:tmpl w:val="CF323A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42574C2D"/>
    <w:multiLevelType w:val="hybridMultilevel"/>
    <w:tmpl w:val="31DE5A36"/>
    <w:lvl w:ilvl="0" w:tplc="A8E254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518F2029"/>
    <w:multiLevelType w:val="multilevel"/>
    <w:tmpl w:val="34E4893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9FD1216"/>
    <w:multiLevelType w:val="multilevel"/>
    <w:tmpl w:val="3F3422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/>
        <w:bCs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>
    <w:nsid w:val="5FEA7005"/>
    <w:multiLevelType w:val="multilevel"/>
    <w:tmpl w:val="C4A0B6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/>
        <w:bCs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406"/>
      </w:pPr>
      <w:rPr>
        <w:rFonts w:hint="eastAsia"/>
        <w:b w:val="0"/>
        <w:i w:val="0"/>
        <w:sz w:val="21"/>
        <w:szCs w:val="21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436"/>
      </w:pPr>
      <w:rPr>
        <w:rFonts w:ascii="Times New Roman" w:eastAsia="宋体" w:hAnsi="Times New Roman" w:cs="Arial" w:hint="default"/>
        <w:b w:val="0"/>
        <w:bCs w:val="0"/>
        <w:i w:val="0"/>
        <w:iCs w:val="0"/>
        <w:color w:val="000000"/>
        <w:sz w:val="21"/>
        <w:szCs w:val="21"/>
        <w:u w:val="no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>
    <w:nsid w:val="782C03D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>
    <w:nsid w:val="784962D0"/>
    <w:multiLevelType w:val="multilevel"/>
    <w:tmpl w:val="C4A0B60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/>
        <w:bCs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406"/>
      </w:pPr>
      <w:rPr>
        <w:rFonts w:hint="eastAsia"/>
        <w:b w:val="0"/>
        <w:i w:val="0"/>
        <w:sz w:val="21"/>
        <w:szCs w:val="21"/>
      </w:rPr>
    </w:lvl>
    <w:lvl w:ilvl="2">
      <w:start w:val="1"/>
      <w:numFmt w:val="decimal"/>
      <w:pStyle w:val="3"/>
      <w:lvlText w:val="%1.%2.%3"/>
      <w:lvlJc w:val="left"/>
      <w:pPr>
        <w:tabs>
          <w:tab w:val="num" w:pos="578"/>
        </w:tabs>
        <w:ind w:left="578" w:hanging="436"/>
      </w:pPr>
      <w:rPr>
        <w:rFonts w:ascii="Times New Roman" w:eastAsia="宋体" w:hAnsi="Times New Roman" w:cs="Arial" w:hint="default"/>
        <w:b w:val="0"/>
        <w:bCs w:val="0"/>
        <w:i w:val="0"/>
        <w:iCs w:val="0"/>
        <w:color w:val="000000"/>
        <w:sz w:val="21"/>
        <w:szCs w:val="21"/>
        <w:u w:val="none"/>
        <w:em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>
    <w:nsid w:val="7BD97C05"/>
    <w:multiLevelType w:val="multilevel"/>
    <w:tmpl w:val="40D4875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/>
        <w:bCs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236"/>
      </w:pPr>
      <w:rPr>
        <w:rFonts w:hint="eastAsia"/>
        <w:sz w:val="21"/>
        <w:szCs w:val="21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11"/>
  </w:num>
  <w:num w:numId="5">
    <w:abstractNumId w:val="14"/>
  </w:num>
  <w:num w:numId="6">
    <w:abstractNumId w:val="15"/>
  </w:num>
  <w:num w:numId="7">
    <w:abstractNumId w:val="9"/>
  </w:num>
  <w:num w:numId="8">
    <w:abstractNumId w:val="3"/>
  </w:num>
  <w:num w:numId="9">
    <w:abstractNumId w:val="5"/>
  </w:num>
  <w:num w:numId="10">
    <w:abstractNumId w:val="0"/>
  </w:num>
  <w:num w:numId="11">
    <w:abstractNumId w:val="6"/>
  </w:num>
  <w:num w:numId="12">
    <w:abstractNumId w:val="4"/>
  </w:num>
  <w:num w:numId="13">
    <w:abstractNumId w:val="12"/>
  </w:num>
  <w:num w:numId="14">
    <w:abstractNumId w:val="16"/>
  </w:num>
  <w:num w:numId="15">
    <w:abstractNumId w:val="1"/>
  </w:num>
  <w:num w:numId="16">
    <w:abstractNumId w:val="15"/>
  </w:num>
  <w:num w:numId="17">
    <w:abstractNumId w:val="15"/>
  </w:num>
  <w:num w:numId="18">
    <w:abstractNumId w:val="8"/>
  </w:num>
  <w:num w:numId="19">
    <w:abstractNumId w:val="15"/>
  </w:num>
  <w:num w:numId="20">
    <w:abstractNumId w:val="15"/>
  </w:num>
  <w:num w:numId="21">
    <w:abstractNumId w:val="15"/>
  </w:num>
  <w:num w:numId="22">
    <w:abstractNumId w:val="13"/>
  </w:num>
  <w:num w:numId="23">
    <w:abstractNumId w:val="15"/>
  </w:num>
  <w:num w:numId="24">
    <w:abstractNumId w:val="15"/>
  </w:num>
  <w:num w:numId="2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1693"/>
    <w:rsid w:val="000413FA"/>
    <w:rsid w:val="00041888"/>
    <w:rsid w:val="0007163E"/>
    <w:rsid w:val="00076C5D"/>
    <w:rsid w:val="00081F41"/>
    <w:rsid w:val="000E0369"/>
    <w:rsid w:val="00104925"/>
    <w:rsid w:val="00111FB3"/>
    <w:rsid w:val="00145F28"/>
    <w:rsid w:val="00146FFC"/>
    <w:rsid w:val="00156E78"/>
    <w:rsid w:val="001A162F"/>
    <w:rsid w:val="001B5C3D"/>
    <w:rsid w:val="001C2D2C"/>
    <w:rsid w:val="001C7915"/>
    <w:rsid w:val="001E450F"/>
    <w:rsid w:val="002273E7"/>
    <w:rsid w:val="00245330"/>
    <w:rsid w:val="002654F8"/>
    <w:rsid w:val="00272229"/>
    <w:rsid w:val="0028287B"/>
    <w:rsid w:val="002967ED"/>
    <w:rsid w:val="002C392C"/>
    <w:rsid w:val="002E0F74"/>
    <w:rsid w:val="002E1976"/>
    <w:rsid w:val="002E6C84"/>
    <w:rsid w:val="00373EC9"/>
    <w:rsid w:val="003B210F"/>
    <w:rsid w:val="003D1A19"/>
    <w:rsid w:val="003F2FE2"/>
    <w:rsid w:val="003F4C43"/>
    <w:rsid w:val="004009F9"/>
    <w:rsid w:val="00442CC6"/>
    <w:rsid w:val="00446665"/>
    <w:rsid w:val="00474E9F"/>
    <w:rsid w:val="00477D5C"/>
    <w:rsid w:val="00480402"/>
    <w:rsid w:val="00480A37"/>
    <w:rsid w:val="00497F2C"/>
    <w:rsid w:val="004A6F61"/>
    <w:rsid w:val="004E399C"/>
    <w:rsid w:val="00526C6F"/>
    <w:rsid w:val="005276C5"/>
    <w:rsid w:val="00534991"/>
    <w:rsid w:val="00570EF2"/>
    <w:rsid w:val="005803A0"/>
    <w:rsid w:val="0058405C"/>
    <w:rsid w:val="0063109A"/>
    <w:rsid w:val="0064365F"/>
    <w:rsid w:val="006468A1"/>
    <w:rsid w:val="00650296"/>
    <w:rsid w:val="006A0404"/>
    <w:rsid w:val="006A6532"/>
    <w:rsid w:val="006C3260"/>
    <w:rsid w:val="00714AF7"/>
    <w:rsid w:val="0075031B"/>
    <w:rsid w:val="007730CA"/>
    <w:rsid w:val="00773B89"/>
    <w:rsid w:val="007A407A"/>
    <w:rsid w:val="007C5F60"/>
    <w:rsid w:val="00801D75"/>
    <w:rsid w:val="00807833"/>
    <w:rsid w:val="008101A1"/>
    <w:rsid w:val="008150EE"/>
    <w:rsid w:val="00817FAE"/>
    <w:rsid w:val="00835D81"/>
    <w:rsid w:val="00873457"/>
    <w:rsid w:val="00874B47"/>
    <w:rsid w:val="00891F12"/>
    <w:rsid w:val="008D3247"/>
    <w:rsid w:val="008D570C"/>
    <w:rsid w:val="008D6DA5"/>
    <w:rsid w:val="008E1702"/>
    <w:rsid w:val="00903796"/>
    <w:rsid w:val="009125A6"/>
    <w:rsid w:val="00913CC7"/>
    <w:rsid w:val="009430FA"/>
    <w:rsid w:val="00945522"/>
    <w:rsid w:val="00972FC0"/>
    <w:rsid w:val="0099493D"/>
    <w:rsid w:val="009C121B"/>
    <w:rsid w:val="009D7F57"/>
    <w:rsid w:val="009E4934"/>
    <w:rsid w:val="00A02891"/>
    <w:rsid w:val="00A32843"/>
    <w:rsid w:val="00A66EDC"/>
    <w:rsid w:val="00A81693"/>
    <w:rsid w:val="00AA042A"/>
    <w:rsid w:val="00AC4A50"/>
    <w:rsid w:val="00AC50E0"/>
    <w:rsid w:val="00AF4372"/>
    <w:rsid w:val="00B41F64"/>
    <w:rsid w:val="00B451EA"/>
    <w:rsid w:val="00B65935"/>
    <w:rsid w:val="00B71B50"/>
    <w:rsid w:val="00BE7376"/>
    <w:rsid w:val="00C10C77"/>
    <w:rsid w:val="00C20518"/>
    <w:rsid w:val="00C25945"/>
    <w:rsid w:val="00C30A15"/>
    <w:rsid w:val="00C64B92"/>
    <w:rsid w:val="00CB03F9"/>
    <w:rsid w:val="00CF7050"/>
    <w:rsid w:val="00D028EC"/>
    <w:rsid w:val="00D403FC"/>
    <w:rsid w:val="00D56D2B"/>
    <w:rsid w:val="00DF1103"/>
    <w:rsid w:val="00DF2EC1"/>
    <w:rsid w:val="00E31C87"/>
    <w:rsid w:val="00E75E2C"/>
    <w:rsid w:val="00E82A86"/>
    <w:rsid w:val="00E8341B"/>
    <w:rsid w:val="00F56EFF"/>
    <w:rsid w:val="00F56FB1"/>
    <w:rsid w:val="00F62F3C"/>
    <w:rsid w:val="00F72C44"/>
    <w:rsid w:val="00F8544F"/>
    <w:rsid w:val="00F91B0C"/>
    <w:rsid w:val="00F96D41"/>
    <w:rsid w:val="00FA5C9C"/>
    <w:rsid w:val="00FC6196"/>
    <w:rsid w:val="00FF1D85"/>
    <w:rsid w:val="00FF3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365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B5C3D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1B5C3D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1B5C3D"/>
    <w:pPr>
      <w:keepNext/>
      <w:keepLines/>
      <w:numPr>
        <w:ilvl w:val="2"/>
        <w:numId w:val="6"/>
      </w:numPr>
      <w:tabs>
        <w:tab w:val="clear" w:pos="578"/>
        <w:tab w:val="num" w:pos="720"/>
      </w:tabs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1B5C3D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1B5C3D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B5C3D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1B5C3D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1B5C3D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1B5C3D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07833"/>
    <w:pPr>
      <w:widowControl w:val="0"/>
      <w:autoSpaceDE w:val="0"/>
      <w:autoSpaceDN w:val="0"/>
      <w:adjustRightInd w:val="0"/>
    </w:pPr>
    <w:rPr>
      <w:rFonts w:ascii="KGIAI H+ MST T 31b 8f 841bao 12" w:eastAsia="KGIAI H+ MST T 31b 8f 841bao 12" w:cs="KGIAI H+ MST T 31b 8f 841bao 12"/>
      <w:color w:val="000000"/>
      <w:sz w:val="24"/>
      <w:szCs w:val="24"/>
    </w:rPr>
  </w:style>
  <w:style w:type="paragraph" w:styleId="a3">
    <w:name w:val="header"/>
    <w:basedOn w:val="a"/>
    <w:link w:val="Char"/>
    <w:uiPriority w:val="99"/>
    <w:rsid w:val="00145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5F28"/>
    <w:rPr>
      <w:kern w:val="2"/>
      <w:sz w:val="18"/>
      <w:szCs w:val="18"/>
    </w:rPr>
  </w:style>
  <w:style w:type="paragraph" w:styleId="a4">
    <w:name w:val="footer"/>
    <w:basedOn w:val="a"/>
    <w:link w:val="Char0"/>
    <w:rsid w:val="00145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45F28"/>
    <w:rPr>
      <w:kern w:val="2"/>
      <w:sz w:val="18"/>
      <w:szCs w:val="18"/>
    </w:rPr>
  </w:style>
  <w:style w:type="paragraph" w:styleId="a5">
    <w:name w:val="Balloon Text"/>
    <w:basedOn w:val="a"/>
    <w:link w:val="Char1"/>
    <w:rsid w:val="00145F28"/>
    <w:rPr>
      <w:sz w:val="18"/>
      <w:szCs w:val="18"/>
    </w:rPr>
  </w:style>
  <w:style w:type="character" w:customStyle="1" w:styleId="Char1">
    <w:name w:val="批注框文本 Char"/>
    <w:basedOn w:val="a0"/>
    <w:link w:val="a5"/>
    <w:rsid w:val="00145F28"/>
    <w:rPr>
      <w:kern w:val="2"/>
      <w:sz w:val="18"/>
      <w:szCs w:val="18"/>
    </w:rPr>
  </w:style>
  <w:style w:type="table" w:styleId="a6">
    <w:name w:val="Table Grid"/>
    <w:basedOn w:val="a1"/>
    <w:rsid w:val="00442CC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age number"/>
    <w:basedOn w:val="a0"/>
    <w:rsid w:val="00442CC6"/>
  </w:style>
  <w:style w:type="character" w:styleId="a8">
    <w:name w:val="annotation reference"/>
    <w:basedOn w:val="a0"/>
    <w:semiHidden/>
    <w:rsid w:val="001C2D2C"/>
    <w:rPr>
      <w:sz w:val="21"/>
      <w:szCs w:val="21"/>
    </w:rPr>
  </w:style>
  <w:style w:type="paragraph" w:styleId="a9">
    <w:name w:val="annotation text"/>
    <w:basedOn w:val="a"/>
    <w:semiHidden/>
    <w:rsid w:val="001C2D2C"/>
    <w:pPr>
      <w:jc w:val="left"/>
    </w:pPr>
  </w:style>
  <w:style w:type="paragraph" w:styleId="aa">
    <w:name w:val="annotation subject"/>
    <w:basedOn w:val="a9"/>
    <w:next w:val="a9"/>
    <w:semiHidden/>
    <w:rsid w:val="001C2D2C"/>
    <w:rPr>
      <w:b/>
      <w:bCs/>
    </w:rPr>
  </w:style>
  <w:style w:type="character" w:customStyle="1" w:styleId="apple-style-span">
    <w:name w:val="apple-style-span"/>
    <w:basedOn w:val="a0"/>
    <w:rsid w:val="00D56D2B"/>
  </w:style>
  <w:style w:type="character" w:customStyle="1" w:styleId="apple-converted-space">
    <w:name w:val="apple-converted-space"/>
    <w:basedOn w:val="a0"/>
    <w:rsid w:val="00D56D2B"/>
  </w:style>
  <w:style w:type="paragraph" w:styleId="ab">
    <w:name w:val="Document Map"/>
    <w:basedOn w:val="a"/>
    <w:semiHidden/>
    <w:rsid w:val="001B5C3D"/>
    <w:pPr>
      <w:shd w:val="clear" w:color="auto" w:fill="000080"/>
    </w:pPr>
  </w:style>
  <w:style w:type="character" w:styleId="ac">
    <w:name w:val="Strong"/>
    <w:basedOn w:val="a0"/>
    <w:qFormat/>
    <w:rsid w:val="008101A1"/>
    <w:rPr>
      <w:b/>
      <w:bCs/>
    </w:rPr>
  </w:style>
  <w:style w:type="paragraph" w:styleId="ad">
    <w:name w:val="List Paragraph"/>
    <w:basedOn w:val="a"/>
    <w:uiPriority w:val="34"/>
    <w:qFormat/>
    <w:rsid w:val="009E4934"/>
    <w:pPr>
      <w:ind w:firstLineChars="200" w:firstLine="420"/>
    </w:pPr>
  </w:style>
  <w:style w:type="character" w:styleId="ae">
    <w:name w:val="Hyperlink"/>
    <w:basedOn w:val="a0"/>
    <w:uiPriority w:val="99"/>
    <w:unhideWhenUsed/>
    <w:rsid w:val="0058405C"/>
    <w:rPr>
      <w:color w:val="0000FF"/>
      <w:u w:val="single"/>
    </w:rPr>
  </w:style>
  <w:style w:type="character" w:styleId="af">
    <w:name w:val="FollowedHyperlink"/>
    <w:basedOn w:val="a0"/>
    <w:uiPriority w:val="99"/>
    <w:unhideWhenUsed/>
    <w:rsid w:val="0058405C"/>
    <w:rPr>
      <w:color w:val="800080"/>
      <w:u w:val="single"/>
    </w:rPr>
  </w:style>
  <w:style w:type="paragraph" w:customStyle="1" w:styleId="xl65">
    <w:name w:val="xl65"/>
    <w:basedOn w:val="a"/>
    <w:rsid w:val="0058405C"/>
    <w:pPr>
      <w:widowControl/>
      <w:pBdr>
        <w:top w:val="single" w:sz="4" w:space="0" w:color="98A7B8"/>
        <w:left w:val="single" w:sz="4" w:space="0" w:color="98A7B8"/>
        <w:bottom w:val="single" w:sz="4" w:space="0" w:color="98A7B8"/>
        <w:right w:val="single" w:sz="4" w:space="0" w:color="98A7B8"/>
      </w:pBdr>
      <w:shd w:val="clear" w:color="000000" w:fill="FCFCFC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6">
    <w:name w:val="xl66"/>
    <w:basedOn w:val="a"/>
    <w:rsid w:val="0058405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7">
    <w:name w:val="xl67"/>
    <w:basedOn w:val="a"/>
    <w:rsid w:val="0058405C"/>
    <w:pPr>
      <w:widowControl/>
      <w:pBdr>
        <w:top w:val="single" w:sz="4" w:space="0" w:color="98A7B8"/>
        <w:bottom w:val="single" w:sz="4" w:space="0" w:color="98A7B8"/>
        <w:right w:val="single" w:sz="4" w:space="0" w:color="98A7B8"/>
      </w:pBdr>
      <w:shd w:val="clear" w:color="000000" w:fill="FCFCFC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8">
    <w:name w:val="xl68"/>
    <w:basedOn w:val="a"/>
    <w:rsid w:val="0058405C"/>
    <w:pPr>
      <w:widowControl/>
      <w:pBdr>
        <w:top w:val="single" w:sz="4" w:space="0" w:color="98A7B8"/>
        <w:left w:val="single" w:sz="4" w:space="0" w:color="98A7B8"/>
        <w:bottom w:val="single" w:sz="4" w:space="0" w:color="98A7B8"/>
      </w:pBdr>
      <w:shd w:val="clear" w:color="000000" w:fill="FCFCFC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9">
    <w:name w:val="xl69"/>
    <w:basedOn w:val="a"/>
    <w:rsid w:val="0058405C"/>
    <w:pPr>
      <w:widowControl/>
      <w:pBdr>
        <w:bottom w:val="single" w:sz="4" w:space="0" w:color="98A7B8"/>
        <w:right w:val="single" w:sz="4" w:space="0" w:color="98A7B8"/>
      </w:pBdr>
      <w:shd w:val="clear" w:color="000000" w:fill="F0F0F0"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xl70">
    <w:name w:val="xl70"/>
    <w:basedOn w:val="a"/>
    <w:rsid w:val="0058405C"/>
    <w:pPr>
      <w:widowControl/>
      <w:pBdr>
        <w:left w:val="single" w:sz="4" w:space="0" w:color="98A7B8"/>
        <w:bottom w:val="single" w:sz="4" w:space="0" w:color="98A7B8"/>
        <w:right w:val="single" w:sz="4" w:space="0" w:color="98A7B8"/>
      </w:pBdr>
      <w:shd w:val="clear" w:color="000000" w:fill="F0F0F0"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xl71">
    <w:name w:val="xl71"/>
    <w:basedOn w:val="a"/>
    <w:rsid w:val="0058405C"/>
    <w:pPr>
      <w:widowControl/>
      <w:pBdr>
        <w:left w:val="single" w:sz="4" w:space="0" w:color="98A7B8"/>
        <w:bottom w:val="single" w:sz="4" w:space="0" w:color="98A7B8"/>
      </w:pBdr>
      <w:shd w:val="clear" w:color="000000" w:fill="F0F0F0"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erry's\&#31649;&#29702;&#20307;&#31995;&#25991;&#20214;\&#25991;&#20214;&#27169;&#26495;&#26684;&#24335;\&#19977;&#38454;&#25991;&#20214;&#26684;&#24335;&#27169;&#26495;&#65288;&#29992;&#25143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8D4DF-2A02-4FFA-8874-0967D8E0A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三阶文件格式模板（用户）</Template>
  <TotalTime>0</TotalTime>
  <Pages>10</Pages>
  <Words>1076</Words>
  <Characters>6136</Characters>
  <Application>Microsoft Office Word</Application>
  <DocSecurity>0</DocSecurity>
  <Lines>51</Lines>
  <Paragraphs>14</Paragraphs>
  <ScaleCrop>false</ScaleCrop>
  <Company>tinno</Company>
  <LinksUpToDate>false</LinksUpToDate>
  <CharactersWithSpaces>7198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三级文件模式模板</dc:title>
  <dc:subject/>
  <dc:creator>dcc</dc:creator>
  <cp:keywords/>
  <cp:lastModifiedBy>王小华</cp:lastModifiedBy>
  <cp:revision>2</cp:revision>
  <dcterms:created xsi:type="dcterms:W3CDTF">2012-07-10T08:27:00Z</dcterms:created>
  <dcterms:modified xsi:type="dcterms:W3CDTF">2012-07-10T08:27:00Z</dcterms:modified>
</cp:coreProperties>
</file>